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7FEB" w:rsidRDefault="00CB7D13">
      <w:r>
        <w:t>ITC142: Homework 4</w:t>
      </w:r>
    </w:p>
    <w:p w14:paraId="00000002" w14:textId="77777777" w:rsidR="00C47FEB" w:rsidRDefault="00CB7D13">
      <w:r>
        <w:t>Amrit Dahal</w:t>
      </w:r>
    </w:p>
    <w:p w14:paraId="00000003" w14:textId="77777777" w:rsidR="00C47FEB" w:rsidRDefault="00CB7D13">
      <w:r>
        <w:t>Seattle Central College Sp2019</w:t>
      </w:r>
    </w:p>
    <w:p w14:paraId="00000004" w14:textId="77777777" w:rsidR="00C47FEB" w:rsidRDefault="00C47FEB"/>
    <w:p w14:paraId="00000005" w14:textId="77777777" w:rsidR="00C47FEB" w:rsidRDefault="00CB7D13">
      <w:r>
        <w:t>1. Define the Reptile class as a subclass of the Pet class. The speak method</w:t>
      </w:r>
    </w:p>
    <w:p w14:paraId="00000006" w14:textId="77777777" w:rsidR="00C47FEB" w:rsidRDefault="00CB7D13">
      <w:r>
        <w:t>returns an empty string.</w:t>
      </w:r>
    </w:p>
    <w:p w14:paraId="00000007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class Reptile extends Pet</w:t>
      </w:r>
    </w:p>
    <w:p w14:paraId="00000008" w14:textId="77777777" w:rsidR="00C47FEB" w:rsidRDefault="00CB7D13">
      <w:r>
        <w:tab/>
        <w:t>{</w:t>
      </w:r>
    </w:p>
    <w:p w14:paraId="00000009" w14:textId="77777777" w:rsidR="00C47FEB" w:rsidRDefault="00CB7D13">
      <w:r>
        <w:tab/>
      </w:r>
      <w:r>
        <w:tab/>
        <w:t>Public String speak()</w:t>
      </w:r>
    </w:p>
    <w:p w14:paraId="0000000A" w14:textId="77777777" w:rsidR="00C47FEB" w:rsidRDefault="00CB7D13">
      <w:r>
        <w:tab/>
      </w:r>
      <w:r>
        <w:tab/>
        <w:t>{</w:t>
      </w:r>
    </w:p>
    <w:p w14:paraId="0000000B" w14:textId="77777777" w:rsidR="00C47FEB" w:rsidRDefault="00CB7D13">
      <w:r>
        <w:tab/>
      </w:r>
      <w:r>
        <w:tab/>
      </w:r>
      <w:r>
        <w:tab/>
        <w:t>Return “”;</w:t>
      </w:r>
    </w:p>
    <w:p w14:paraId="0000000C" w14:textId="77777777" w:rsidR="00C47FEB" w:rsidRDefault="00CB7D13">
      <w:r>
        <w:tab/>
      </w:r>
      <w:r>
        <w:tab/>
        <w:t>}</w:t>
      </w:r>
    </w:p>
    <w:p w14:paraId="0000000D" w14:textId="77777777" w:rsidR="00C47FEB" w:rsidRDefault="00CB7D13">
      <w:pPr>
        <w:ind w:firstLine="720"/>
      </w:pPr>
      <w:r>
        <w:t>}</w:t>
      </w:r>
    </w:p>
    <w:p w14:paraId="0000000E" w14:textId="77777777" w:rsidR="00C47FEB" w:rsidRDefault="00C47FEB"/>
    <w:p w14:paraId="0000000F" w14:textId="77777777" w:rsidR="00C47FEB" w:rsidRDefault="00CB7D13">
      <w:r>
        <w:t>2. Which one of the following statements is valid?</w:t>
      </w:r>
    </w:p>
    <w:p w14:paraId="00000010" w14:textId="77777777" w:rsidR="00C47FEB" w:rsidRDefault="00CB7D13">
      <w:pPr>
        <w:ind w:left="2160"/>
      </w:pPr>
      <w:r>
        <w:t>Pet p = new Cat();</w:t>
      </w:r>
    </w:p>
    <w:p w14:paraId="00000011" w14:textId="77777777" w:rsidR="00C47FEB" w:rsidRDefault="00CB7D13">
      <w:pPr>
        <w:ind w:left="2160"/>
      </w:pPr>
      <w:r>
        <w:t>Cat c = new Pet();</w:t>
      </w:r>
    </w:p>
    <w:p w14:paraId="00000012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a</w:t>
      </w:r>
    </w:p>
    <w:p w14:paraId="00000013" w14:textId="77777777" w:rsidR="00C47FEB" w:rsidRDefault="00C47FEB"/>
    <w:p w14:paraId="00000014" w14:textId="77777777" w:rsidR="00C47FEB" w:rsidRDefault="00CB7D13">
      <w:r>
        <w:t>3. Is the following code valid?</w:t>
      </w:r>
    </w:p>
    <w:p w14:paraId="00000015" w14:textId="77777777" w:rsidR="00C47FEB" w:rsidRDefault="00CB7D13">
      <w:pPr>
        <w:ind w:left="1440" w:firstLine="720"/>
      </w:pPr>
      <w:r>
        <w:t>Pet p = new Dog();</w:t>
      </w:r>
    </w:p>
    <w:p w14:paraId="00000016" w14:textId="77777777" w:rsidR="00C47FEB" w:rsidRDefault="00CB7D13">
      <w:pPr>
        <w:ind w:left="1440" w:firstLine="720"/>
      </w:pPr>
      <w:r>
        <w:t>System.out.println(p.fetch( ));</w:t>
      </w:r>
    </w:p>
    <w:p w14:paraId="00000017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Not Valid- must be typecast as (Dog)p.fetch().</w:t>
      </w:r>
    </w:p>
    <w:p w14:paraId="00000018" w14:textId="77777777" w:rsidR="00C47FEB" w:rsidRDefault="00C47FEB"/>
    <w:p w14:paraId="00000019" w14:textId="77777777" w:rsidR="00C47FEB" w:rsidRDefault="00CB7D13">
      <w:r>
        <w:t xml:space="preserve">4. Which is the subclass and </w:t>
      </w:r>
      <w:r>
        <w:t>which is the superclass in this declaration?</w:t>
      </w:r>
    </w:p>
    <w:p w14:paraId="0000001A" w14:textId="77777777" w:rsidR="00C47FEB" w:rsidRDefault="00CB7D13">
      <w:r>
        <w:t>class X extends Y { ... }</w:t>
      </w:r>
    </w:p>
    <w:p w14:paraId="0000001B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Subclass: X</w:t>
      </w:r>
    </w:p>
    <w:p w14:paraId="0000001C" w14:textId="77777777" w:rsidR="00C47FEB" w:rsidRDefault="00CB7D13">
      <w:pPr>
        <w:ind w:firstLine="720"/>
      </w:pPr>
      <w:r>
        <w:t>Superclass: Y</w:t>
      </w:r>
    </w:p>
    <w:p w14:paraId="0000001D" w14:textId="77777777" w:rsidR="00C47FEB" w:rsidRDefault="00C47FEB"/>
    <w:p w14:paraId="0000001E" w14:textId="77777777" w:rsidR="00C47FEB" w:rsidRDefault="00CB7D13">
      <w:r>
        <w:t>5. Which visibility modifier allows the data members of a superclass to be</w:t>
      </w:r>
    </w:p>
    <w:p w14:paraId="0000001F" w14:textId="77777777" w:rsidR="00C47FEB" w:rsidRDefault="00CB7D13">
      <w:r>
        <w:t>accessible to the instances of subclasses?</w:t>
      </w:r>
    </w:p>
    <w:p w14:paraId="00000020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protected</w:t>
      </w:r>
    </w:p>
    <w:p w14:paraId="00000021" w14:textId="77777777" w:rsidR="00C47FEB" w:rsidRDefault="00C47FEB"/>
    <w:p w14:paraId="00000022" w14:textId="77777777" w:rsidR="00C47FEB" w:rsidRDefault="00CB7D13">
      <w:r>
        <w:t>6. Suppose Truck and Motorcycle are subclasses of Vehicle. Which of these</w:t>
      </w:r>
    </w:p>
    <w:p w14:paraId="00000023" w14:textId="77777777" w:rsidR="00C47FEB" w:rsidRDefault="00CB7D13">
      <w:r>
        <w:t>declarations are invalid?</w:t>
      </w:r>
    </w:p>
    <w:p w14:paraId="00000024" w14:textId="77777777" w:rsidR="00C47FEB" w:rsidRDefault="00CB7D13">
      <w:pPr>
        <w:ind w:left="2160"/>
      </w:pPr>
      <w:r>
        <w:t>Truck t = new Vehicle();</w:t>
      </w:r>
    </w:p>
    <w:p w14:paraId="00000025" w14:textId="77777777" w:rsidR="00C47FEB" w:rsidRDefault="00CB7D13">
      <w:pPr>
        <w:ind w:left="2160"/>
      </w:pPr>
      <w:r>
        <w:t>Vehicle v = new Truck();</w:t>
      </w:r>
    </w:p>
    <w:p w14:paraId="00000026" w14:textId="77777777" w:rsidR="00C47FEB" w:rsidRDefault="00CB7D13">
      <w:pPr>
        <w:ind w:left="2160"/>
      </w:pPr>
      <w:r>
        <w:t>Motorcycle m1 = new Vehicle();</w:t>
      </w:r>
    </w:p>
    <w:p w14:paraId="00000027" w14:textId="77777777" w:rsidR="00C47FEB" w:rsidRDefault="00CB7D13">
      <w:pPr>
        <w:ind w:left="2160"/>
      </w:pPr>
      <w:r>
        <w:t>Motorcycle m2 = new Truck();</w:t>
      </w:r>
    </w:p>
    <w:p w14:paraId="00000028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a, c, d</w:t>
      </w:r>
    </w:p>
    <w:p w14:paraId="00000029" w14:textId="77777777" w:rsidR="00C47FEB" w:rsidRDefault="00C47FEB"/>
    <w:p w14:paraId="0000002A" w14:textId="77777777" w:rsidR="00C47FEB" w:rsidRDefault="00CB7D13">
      <w:r>
        <w:t>7. What is the purpose of the insta</w:t>
      </w:r>
      <w:r>
        <w:t>nceof operator?</w:t>
      </w:r>
    </w:p>
    <w:p w14:paraId="0000002B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Used to check the type of object; determine if object is instance of specified class or not.</w:t>
      </w:r>
    </w:p>
    <w:p w14:paraId="0000002C" w14:textId="77777777" w:rsidR="00C47FEB" w:rsidRDefault="00C47FEB"/>
    <w:p w14:paraId="0000002D" w14:textId="77777777" w:rsidR="00C47FEB" w:rsidRDefault="00CB7D13">
      <w:r>
        <w:lastRenderedPageBreak/>
        <w:t>8. If X is a private member of the Super class, is X accessible from a subclass of</w:t>
      </w:r>
    </w:p>
    <w:p w14:paraId="0000002E" w14:textId="77777777" w:rsidR="00C47FEB" w:rsidRDefault="00CB7D13">
      <w:r>
        <w:t>Super?</w:t>
      </w:r>
    </w:p>
    <w:p w14:paraId="0000002F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No, private cannot be read by anything outside the c</w:t>
      </w:r>
      <w:r>
        <w:rPr>
          <w:rFonts w:ascii="Arial Unicode MS" w:eastAsia="Arial Unicode MS" w:hAnsi="Arial Unicode MS" w:cs="Arial Unicode MS"/>
        </w:rPr>
        <w:t>lass.</w:t>
      </w:r>
    </w:p>
    <w:p w14:paraId="00000030" w14:textId="77777777" w:rsidR="00C47FEB" w:rsidRDefault="00C47FEB"/>
    <w:p w14:paraId="00000031" w14:textId="77777777" w:rsidR="00C47FEB" w:rsidRDefault="00CB7D13">
      <w:r>
        <w:t>9. If X is a protected member of the Super class, is X of one instance accessible</w:t>
      </w:r>
    </w:p>
    <w:p w14:paraId="00000032" w14:textId="77777777" w:rsidR="00C47FEB" w:rsidRDefault="00CB7D13">
      <w:r>
        <w:t>from another instance of Super? What about from the instances of a subclass</w:t>
      </w:r>
    </w:p>
    <w:p w14:paraId="00000033" w14:textId="77777777" w:rsidR="00C47FEB" w:rsidRDefault="00CB7D13">
      <w:r>
        <w:t>of Super?</w:t>
      </w:r>
    </w:p>
    <w:p w14:paraId="00000034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Yes. Yes- protected and public.</w:t>
      </w:r>
    </w:p>
    <w:p w14:paraId="00000035" w14:textId="77777777" w:rsidR="00C47FEB" w:rsidRDefault="00C47FEB"/>
    <w:p w14:paraId="00000036" w14:textId="77777777" w:rsidR="00C47FEB" w:rsidRDefault="00CB7D13">
      <w:r>
        <w:t>10. How do you call the superclass’s construct</w:t>
      </w:r>
      <w:r>
        <w:t>or from its subclass?</w:t>
      </w:r>
    </w:p>
    <w:p w14:paraId="00000037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using the super(), and passing correct number and types for parameters, as first statement of subclass constructor.</w:t>
      </w:r>
    </w:p>
    <w:p w14:paraId="00000038" w14:textId="77777777" w:rsidR="00C47FEB" w:rsidRDefault="00C47FEB"/>
    <w:p w14:paraId="00000039" w14:textId="77777777" w:rsidR="00C47FEB" w:rsidRDefault="00CB7D13">
      <w:r>
        <w:t>11. What statement will be added to a constructor of a subclass if it is not included</w:t>
      </w:r>
    </w:p>
    <w:p w14:paraId="0000003A" w14:textId="77777777" w:rsidR="00C47FEB" w:rsidRDefault="00CB7D13">
      <w:r>
        <w:t>in the constructor explicitly by the programmer?</w:t>
      </w:r>
    </w:p>
    <w:p w14:paraId="0000003B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 xml:space="preserve">reserved word </w:t>
      </w:r>
      <w:r>
        <w:rPr>
          <w:i/>
        </w:rPr>
        <w:t xml:space="preserve">super() </w:t>
      </w:r>
      <w:r>
        <w:t>with no arguments.</w:t>
      </w:r>
    </w:p>
    <w:p w14:paraId="0000003C" w14:textId="77777777" w:rsidR="00C47FEB" w:rsidRDefault="00C47FEB"/>
    <w:p w14:paraId="0000003D" w14:textId="77777777" w:rsidR="00C47FEB" w:rsidRDefault="00CB7D13">
      <w:r>
        <w:t>12. Modify the definition of GraduateStudent and UndergraduateStudent in</w:t>
      </w:r>
    </w:p>
    <w:p w14:paraId="0000003E" w14:textId="77777777" w:rsidR="00C47FEB" w:rsidRDefault="00CB7D13">
      <w:r>
        <w:t>Section 13.1 so we can create their instances in this way:</w:t>
      </w:r>
    </w:p>
    <w:p w14:paraId="0000003F" w14:textId="77777777" w:rsidR="00C47FEB" w:rsidRDefault="00CB7D13">
      <w:pPr>
        <w:ind w:left="2160"/>
      </w:pPr>
      <w:r>
        <w:t>student1 = new UndergraduateStudent();</w:t>
      </w:r>
    </w:p>
    <w:p w14:paraId="00000040" w14:textId="77777777" w:rsidR="00C47FEB" w:rsidRDefault="00CB7D13">
      <w:pPr>
        <w:ind w:left="2160"/>
      </w:pPr>
      <w:r>
        <w:t>student2 = new UndergraduateStudent("Mr. Espresso");</w:t>
      </w:r>
    </w:p>
    <w:p w14:paraId="00000041" w14:textId="77777777" w:rsidR="00C47FEB" w:rsidRDefault="00CB7D13">
      <w:pPr>
        <w:ind w:left="2160"/>
      </w:pPr>
      <w:r>
        <w:t>student3 = new GraduateStudent();</w:t>
      </w:r>
    </w:p>
    <w:p w14:paraId="00000042" w14:textId="77777777" w:rsidR="00C47FEB" w:rsidRDefault="00CB7D13">
      <w:pPr>
        <w:ind w:left="2160"/>
      </w:pPr>
      <w:r>
        <w:t>student4 = new GraduateStudent("Ms. Latte");</w:t>
      </w:r>
    </w:p>
    <w:p w14:paraId="00000043" w14:textId="2E9A1CEF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class UndergraduateStudent extends Student </w:t>
      </w:r>
      <w:r>
        <w:rPr>
          <w:rFonts w:ascii="Arial Unicode MS" w:eastAsia="Arial Unicode MS" w:hAnsi="Arial Unicode MS" w:cs="Arial Unicode MS"/>
        </w:rPr>
        <w:t>{</w:t>
      </w:r>
    </w:p>
    <w:p w14:paraId="00000044" w14:textId="0A68124C" w:rsidR="00C47FEB" w:rsidRDefault="00CB7D13">
      <w:pPr>
        <w:ind w:left="1440"/>
      </w:pPr>
      <w:r>
        <w:tab/>
        <w:t xml:space="preserve">Public UndergraduateStudent(string </w:t>
      </w:r>
      <w:r>
        <w:t xml:space="preserve">undergradName) </w:t>
      </w:r>
      <w:r>
        <w:t>{</w:t>
      </w:r>
    </w:p>
    <w:p w14:paraId="00000045" w14:textId="77777777" w:rsidR="00C47FEB" w:rsidRDefault="00CB7D13">
      <w:pPr>
        <w:ind w:left="1440"/>
      </w:pPr>
      <w:r>
        <w:tab/>
      </w:r>
      <w:r>
        <w:tab/>
        <w:t>super(undergradName);</w:t>
      </w:r>
    </w:p>
    <w:p w14:paraId="00000046" w14:textId="77777777" w:rsidR="00C47FEB" w:rsidRDefault="00CB7D13">
      <w:pPr>
        <w:ind w:left="1440"/>
      </w:pPr>
      <w:r>
        <w:tab/>
        <w:t>}</w:t>
      </w:r>
    </w:p>
    <w:p w14:paraId="00000047" w14:textId="3EDF6C29" w:rsidR="00C47FEB" w:rsidRDefault="00CB7D13">
      <w:pPr>
        <w:ind w:left="1440"/>
      </w:pPr>
      <w:r>
        <w:tab/>
        <w:t xml:space="preserve">Public UndergraduateStudent() </w:t>
      </w:r>
      <w:r>
        <w:t>{</w:t>
      </w:r>
    </w:p>
    <w:p w14:paraId="00000048" w14:textId="77777777" w:rsidR="00C47FEB" w:rsidRDefault="00CB7D13">
      <w:pPr>
        <w:ind w:left="1440"/>
      </w:pPr>
      <w:r>
        <w:tab/>
      </w:r>
      <w:r>
        <w:tab/>
        <w:t>super();</w:t>
      </w:r>
    </w:p>
    <w:p w14:paraId="00000049" w14:textId="77777777" w:rsidR="00C47FEB" w:rsidRDefault="00CB7D13">
      <w:pPr>
        <w:ind w:left="1440"/>
      </w:pPr>
      <w:r>
        <w:tab/>
        <w:t>}</w:t>
      </w:r>
      <w:bookmarkStart w:id="0" w:name="_GoBack"/>
      <w:bookmarkEnd w:id="0"/>
    </w:p>
    <w:p w14:paraId="0000004A" w14:textId="77777777" w:rsidR="00C47FEB" w:rsidRDefault="00CB7D13">
      <w:pPr>
        <w:ind w:left="1440"/>
      </w:pPr>
      <w:r>
        <w:t>}</w:t>
      </w:r>
    </w:p>
    <w:p w14:paraId="0000004B" w14:textId="77777777" w:rsidR="00C47FEB" w:rsidRDefault="00C47FEB">
      <w:pPr>
        <w:ind w:left="1440"/>
      </w:pPr>
    </w:p>
    <w:p w14:paraId="0000004C" w14:textId="06B8E1E4" w:rsidR="00C47FEB" w:rsidRDefault="00CB7D13">
      <w:pPr>
        <w:ind w:left="720" w:firstLine="720"/>
      </w:pPr>
      <w:r>
        <w:t xml:space="preserve">class GraduateStudent extends Student </w:t>
      </w:r>
      <w:r>
        <w:t>{</w:t>
      </w:r>
    </w:p>
    <w:p w14:paraId="0000004D" w14:textId="1806DB35" w:rsidR="00C47FEB" w:rsidRDefault="00CB7D13">
      <w:pPr>
        <w:ind w:left="1440"/>
      </w:pPr>
      <w:r>
        <w:tab/>
        <w:t xml:space="preserve">Public GraduateStudent(string gradName) </w:t>
      </w:r>
      <w:r>
        <w:t>{</w:t>
      </w:r>
    </w:p>
    <w:p w14:paraId="0000004E" w14:textId="77777777" w:rsidR="00C47FEB" w:rsidRDefault="00CB7D13">
      <w:pPr>
        <w:ind w:left="1440"/>
      </w:pPr>
      <w:r>
        <w:tab/>
      </w:r>
      <w:r>
        <w:tab/>
        <w:t>super(gradName);</w:t>
      </w:r>
    </w:p>
    <w:p w14:paraId="0000004F" w14:textId="77777777" w:rsidR="00C47FEB" w:rsidRDefault="00CB7D13">
      <w:pPr>
        <w:ind w:left="1440"/>
      </w:pPr>
      <w:r>
        <w:tab/>
        <w:t>}</w:t>
      </w:r>
    </w:p>
    <w:p w14:paraId="00000050" w14:textId="12AC9A2E" w:rsidR="00C47FEB" w:rsidRDefault="00CB7D13">
      <w:pPr>
        <w:ind w:left="1440"/>
      </w:pPr>
      <w:r>
        <w:tab/>
        <w:t xml:space="preserve">Public GraduateStudent() </w:t>
      </w:r>
      <w:r>
        <w:t>{</w:t>
      </w:r>
    </w:p>
    <w:p w14:paraId="00000051" w14:textId="77777777" w:rsidR="00C47FEB" w:rsidRDefault="00CB7D13">
      <w:pPr>
        <w:ind w:left="1440"/>
      </w:pPr>
      <w:r>
        <w:tab/>
      </w:r>
      <w:r>
        <w:tab/>
        <w:t>super();</w:t>
      </w:r>
    </w:p>
    <w:p w14:paraId="00000052" w14:textId="77777777" w:rsidR="00C47FEB" w:rsidRDefault="00CB7D13">
      <w:pPr>
        <w:ind w:left="1440"/>
      </w:pPr>
      <w:r>
        <w:tab/>
        <w:t>}</w:t>
      </w:r>
    </w:p>
    <w:p w14:paraId="00000053" w14:textId="77777777" w:rsidR="00C47FEB" w:rsidRDefault="00CB7D13">
      <w:pPr>
        <w:ind w:left="1440"/>
      </w:pPr>
      <w:r>
        <w:t>}</w:t>
      </w:r>
    </w:p>
    <w:p w14:paraId="00000054" w14:textId="0CE57FE9" w:rsidR="00C47FEB" w:rsidRDefault="00C47FEB">
      <w:pPr>
        <w:ind w:left="1440"/>
      </w:pPr>
    </w:p>
    <w:p w14:paraId="5B68B2A8" w14:textId="77777777" w:rsidR="00CB7D13" w:rsidRDefault="00CB7D13">
      <w:pPr>
        <w:ind w:left="1440"/>
      </w:pPr>
    </w:p>
    <w:p w14:paraId="00000055" w14:textId="77777777" w:rsidR="00C47FEB" w:rsidRDefault="00C47FEB"/>
    <w:p w14:paraId="00000056" w14:textId="77777777" w:rsidR="00C47FEB" w:rsidRDefault="00CB7D13">
      <w:r>
        <w:t>13. Can you create an instance of an abstract class?</w:t>
      </w:r>
    </w:p>
    <w:p w14:paraId="00000057" w14:textId="77777777" w:rsidR="00C47FEB" w:rsidRDefault="00CB7D13">
      <w:r>
        <w:rPr>
          <w:rFonts w:ascii="Arial Unicode MS" w:eastAsia="Arial Unicode MS" w:hAnsi="Arial Unicode MS" w:cs="Arial Unicode MS"/>
        </w:rPr>
        <w:lastRenderedPageBreak/>
        <w:t>→</w:t>
      </w:r>
      <w:r>
        <w:rPr>
          <w:rFonts w:ascii="Arial Unicode MS" w:eastAsia="Arial Unicode MS" w:hAnsi="Arial Unicode MS" w:cs="Arial Unicode MS"/>
        </w:rPr>
        <w:tab/>
        <w:t>No.</w:t>
      </w:r>
    </w:p>
    <w:p w14:paraId="00000058" w14:textId="77777777" w:rsidR="00C47FEB" w:rsidRDefault="00C47FEB"/>
    <w:p w14:paraId="00000059" w14:textId="77777777" w:rsidR="00C47FEB" w:rsidRDefault="00CB7D13">
      <w:r>
        <w:t>14. Must an abstract class include an abstract method?</w:t>
      </w:r>
    </w:p>
    <w:p w14:paraId="0000005A" w14:textId="77777777" w:rsidR="00C47FEB" w:rsidRDefault="00CB7D13">
      <w:r>
        <w:rPr>
          <w:rFonts w:ascii="Arial Unicode MS" w:eastAsia="Arial Unicode MS" w:hAnsi="Arial Unicode MS" w:cs="Arial Unicode MS"/>
        </w:rPr>
        <w:t>→ No.It can inherit abstract methods from superclass.</w:t>
      </w:r>
    </w:p>
    <w:p w14:paraId="0000005B" w14:textId="77777777" w:rsidR="00C47FEB" w:rsidRDefault="00C47FEB"/>
    <w:p w14:paraId="0000005C" w14:textId="77777777" w:rsidR="00C47FEB" w:rsidRDefault="00CB7D13">
      <w:r>
        <w:t>15. What is wrong with the following declaration?</w:t>
      </w:r>
    </w:p>
    <w:p w14:paraId="0000005D" w14:textId="77777777" w:rsidR="00C47FEB" w:rsidRDefault="00CB7D13">
      <w:pPr>
        <w:ind w:left="2160"/>
      </w:pPr>
      <w:r>
        <w:t>class Vehicle {</w:t>
      </w:r>
    </w:p>
    <w:p w14:paraId="0000005E" w14:textId="77777777" w:rsidR="00C47FEB" w:rsidRDefault="00CB7D13">
      <w:pPr>
        <w:ind w:left="2160"/>
      </w:pPr>
      <w:r>
        <w:t>abstract public getV</w:t>
      </w:r>
      <w:r>
        <w:t>IN();</w:t>
      </w:r>
    </w:p>
    <w:p w14:paraId="0000005F" w14:textId="77777777" w:rsidR="00C47FEB" w:rsidRDefault="00CB7D13">
      <w:pPr>
        <w:ind w:left="2160"/>
      </w:pPr>
      <w:r>
        <w:t>...</w:t>
      </w:r>
    </w:p>
    <w:p w14:paraId="00000060" w14:textId="77777777" w:rsidR="00C47FEB" w:rsidRDefault="00CB7D13">
      <w:pPr>
        <w:ind w:left="2160"/>
      </w:pPr>
      <w:r>
        <w:t>}</w:t>
      </w:r>
    </w:p>
    <w:p w14:paraId="00000061" w14:textId="77777777" w:rsidR="00C47FEB" w:rsidRDefault="00CB7D13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ab/>
        <w:t>Vehicle{} must be declared abstract as it contains abstract member.</w:t>
      </w:r>
    </w:p>
    <w:sectPr w:rsidR="00C47FE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93098" w14:textId="77777777" w:rsidR="00000000" w:rsidRDefault="00CB7D13">
      <w:pPr>
        <w:spacing w:line="240" w:lineRule="auto"/>
      </w:pPr>
      <w:r>
        <w:separator/>
      </w:r>
    </w:p>
  </w:endnote>
  <w:endnote w:type="continuationSeparator" w:id="0">
    <w:p w14:paraId="40B2316E" w14:textId="77777777" w:rsidR="00000000" w:rsidRDefault="00CB7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18BDB" w14:textId="77777777" w:rsidR="00000000" w:rsidRDefault="00CB7D13">
      <w:pPr>
        <w:spacing w:line="240" w:lineRule="auto"/>
      </w:pPr>
      <w:r>
        <w:separator/>
      </w:r>
    </w:p>
  </w:footnote>
  <w:footnote w:type="continuationSeparator" w:id="0">
    <w:p w14:paraId="7EF8BC6B" w14:textId="77777777" w:rsidR="00000000" w:rsidRDefault="00CB7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2" w14:textId="792F0B66" w:rsidR="00C47FEB" w:rsidRDefault="00CB7D13">
    <w:pP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EB"/>
    <w:rsid w:val="00C47FEB"/>
    <w:rsid w:val="00CB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5B0C"/>
  <w15:docId w15:val="{7EAAA793-1441-4BFD-838B-49953067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5C165C2D</Template>
  <TotalTime>0</TotalTime>
  <Pages>3</Pages>
  <Words>416</Words>
  <Characters>2377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Dahal, Amrit</dc:creator>
  <cp:lastModifiedBy>Dahal, Amrit</cp:lastModifiedBy>
  <cp:revision>2</cp:revision>
  <dcterms:created xsi:type="dcterms:W3CDTF">2019-06-05T21:09:00Z</dcterms:created>
  <dcterms:modified xsi:type="dcterms:W3CDTF">2019-06-05T21:09:00Z</dcterms:modified>
</cp:coreProperties>
</file>