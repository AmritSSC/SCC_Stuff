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ITC162: For Loops Homework</w:t>
      </w:r>
    </w:p>
    <w:p w14:paraId="0000000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Amrit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Dahal</w:t>
      </w:r>
      <w:proofErr w:type="spellEnd"/>
    </w:p>
    <w:p w14:paraId="0000000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Seattle Central College Sp2019</w:t>
      </w:r>
    </w:p>
    <w:p w14:paraId="00000004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 to sum all the integers between 1 and 100.</w:t>
      </w:r>
    </w:p>
    <w:p w14:paraId="00000006" w14:textId="607CBEFB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0, sum = 0;</w:t>
      </w:r>
    </w:p>
    <w:p w14:paraId="00000007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0; n &lt;= 100; n++)</w:t>
      </w:r>
    </w:p>
    <w:p w14:paraId="00000008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9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n;</w:t>
      </w:r>
    </w:p>
    <w:p w14:paraId="0000000A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sum);</w:t>
      </w:r>
    </w:p>
    <w:p w14:paraId="0000000B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D" w14:textId="70682A50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 1784, Carl Gauss solved problem #1 in seconds by noticing that:</w:t>
      </w:r>
    </w:p>
    <w:p w14:paraId="0000000F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+ 99 = 100, 2 + 98 = 100, 3 + 97 = 100…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was 7 years old at the time.)</w:t>
      </w:r>
    </w:p>
    <w:p w14:paraId="0000001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loop to compute the sum in #1 using approximately half the number of executions of the for loop in 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00000012" w14:textId="234DF5E0" w:rsidR="00F23D4A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= 0, sum = 0;</w:t>
      </w:r>
    </w:p>
    <w:p w14:paraId="00000013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= 0; n &lt;= 100; n++)</w:t>
      </w:r>
    </w:p>
    <w:p w14:paraId="00000014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5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n*(n+1)/2 );</w:t>
      </w:r>
    </w:p>
    <w:p w14:paraId="00000016" w14:textId="77777777" w:rsidR="00F23D4A" w:rsidRDefault="00A4327C" w:rsidP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7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that outputs the sequence of numbers: 1, 4, 9, 16, 25, 36, 49, 64, 81, 100,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121</w:t>
      </w:r>
      <w:proofErr w:type="gramEnd"/>
    </w:p>
    <w:p w14:paraId="00000019" w14:textId="6BBA1BE3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;</w:t>
      </w:r>
    </w:p>
    <w:p w14:paraId="0000001A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(x = 1; x &lt;12; x++)</w:t>
      </w:r>
    </w:p>
    <w:p w14:paraId="0000001B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C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(x*x);</w:t>
      </w:r>
    </w:p>
    <w:p w14:paraId="0000001D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E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Write a program for problem #3 that does not use the multiplication operator (*).</w:t>
      </w:r>
    </w:p>
    <w:p w14:paraId="0000002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(Hint: look at the difference between each number in the sequence of squares…)</w:t>
      </w:r>
    </w:p>
    <w:p w14:paraId="0000002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0,;</w:t>
      </w:r>
    </w:p>
    <w:p w14:paraId="00000023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= 1; n&lt;12; n++)</w:t>
      </w:r>
    </w:p>
    <w:p w14:paraId="00000024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25" w14:textId="77777777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x = x + n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6" w14:textId="77777777" w:rsidR="00F23D4A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x+n+p</w:t>
      </w:r>
      <w:r>
        <w:rPr>
          <w:rFonts w:ascii="Times New Roman" w:eastAsia="Times New Roman" w:hAnsi="Times New Roman" w:cs="Times New Roman"/>
          <w:sz w:val="24"/>
          <w:szCs w:val="24"/>
        </w:rPr>
        <w:t>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CA11E8" w14:textId="77777777" w:rsidR="00A4327C" w:rsidRDefault="00A4327C" w:rsidP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14:paraId="00000028" w14:textId="1901814C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1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this output:</w:t>
      </w:r>
    </w:p>
    <w:p w14:paraId="0000003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1</w:t>
      </w:r>
    </w:p>
    <w:p w14:paraId="0000003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2</w:t>
      </w:r>
    </w:p>
    <w:p w14:paraId="0000003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3</w:t>
      </w:r>
    </w:p>
    <w:p w14:paraId="0000003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4</w:t>
      </w:r>
    </w:p>
    <w:p w14:paraId="0000003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5</w:t>
      </w:r>
    </w:p>
    <w:p w14:paraId="00000037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39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A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// here 21 is used as 17 spaces were counted before 1 above</w:t>
      </w:r>
    </w:p>
    <w:p w14:paraId="0000003B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21; j &lt;= (-4*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+ 21);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C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D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 “);</w:t>
      </w:r>
    </w:p>
    <w:p w14:paraId="0000003E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F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0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The first 12 Fibonacci numbers are: 1  1  2  3  5  8  13  21  34  55  89  144</w:t>
      </w:r>
    </w:p>
    <w:p w14:paraId="0000004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pattern here?</w:t>
      </w:r>
    </w:p>
    <w:p w14:paraId="0000004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compute the first 12 Fibonacci numbers.</w:t>
      </w:r>
    </w:p>
    <w:p w14:paraId="00000045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sum of a number in a sequence is the sum of the previous two numbers.</w:t>
      </w:r>
    </w:p>
    <w:p w14:paraId="00000047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x1 = 1, x2= 0, x= 0;</w:t>
      </w:r>
    </w:p>
    <w:p w14:paraId="00000048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&lt;=12;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49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A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x = x1 + x2;</w:t>
      </w:r>
    </w:p>
    <w:p w14:paraId="0000004B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(x);</w:t>
      </w:r>
    </w:p>
    <w:p w14:paraId="0000004C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D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14:paraId="0000004E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F" w14:textId="02372A9E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AA2A8" w14:textId="2AEEB46F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CDB64" w14:textId="10C93D2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BF95B" w14:textId="7ED9D905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67812B" w14:textId="4BD2F4E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A6183" w14:textId="644BDABE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3AA7A" w14:textId="067FE30A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5AC81" w14:textId="6D27C1B4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F0583" w14:textId="71C33473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F289B" w14:textId="3CC59435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5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000111222333444555666777888999</w:t>
      </w:r>
    </w:p>
    <w:p w14:paraId="00000055" w14:textId="09F31CE3" w:rsidR="00F23D4A" w:rsidRDefault="00A4327C" w:rsidP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= 0; x &lt;3; x++)</w:t>
      </w:r>
    </w:p>
    <w:p w14:paraId="00000056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7" w14:textId="77777777" w:rsidR="00F23D4A" w:rsidRDefault="00A4327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= 0; y &lt;9; y++)</w:t>
      </w:r>
    </w:p>
    <w:p w14:paraId="00000058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9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 = 0; z &lt;3; z++)</w:t>
      </w:r>
    </w:p>
    <w:p w14:paraId="0000005A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B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(y);</w:t>
      </w:r>
    </w:p>
    <w:p w14:paraId="0000005C" w14:textId="77777777" w:rsidR="00F23D4A" w:rsidRDefault="00A4327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D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E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F" w14:textId="77777777" w:rsidR="00F23D4A" w:rsidRDefault="00A4327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63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1111111111</w:t>
      </w:r>
    </w:p>
    <w:p w14:paraId="0000006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22222222</w:t>
      </w:r>
    </w:p>
    <w:p w14:paraId="0000006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333333</w:t>
      </w:r>
    </w:p>
    <w:p w14:paraId="0000006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4444</w:t>
      </w:r>
    </w:p>
    <w:p w14:paraId="00000067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55</w:t>
      </w:r>
    </w:p>
    <w:p w14:paraId="00000068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(x = 1; x &lt;=5; x++)</w:t>
      </w:r>
    </w:p>
    <w:p w14:paraId="0000006A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6B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(y = 1</w:t>
      </w:r>
      <w:r>
        <w:rPr>
          <w:rFonts w:ascii="Times New Roman" w:eastAsia="Times New Roman" w:hAnsi="Times New Roman" w:cs="Times New Roman"/>
          <w:sz w:val="24"/>
          <w:szCs w:val="24"/>
        </w:rPr>
        <w:t>; y &lt;=(12-x*2); y++)</w:t>
      </w:r>
    </w:p>
    <w:p w14:paraId="0000006C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6D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(x);</w:t>
      </w:r>
    </w:p>
    <w:p w14:paraId="0000006E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6F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70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71" w14:textId="4EA7DA59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076C7" w14:textId="2D898018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3DD5B" w14:textId="224FAE39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B8317" w14:textId="31410703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6C905" w14:textId="4D4A90DE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47C80" w14:textId="77777777" w:rsidR="00A4327C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nested for loops to produce the following output:</w:t>
      </w:r>
    </w:p>
    <w:p w14:paraId="00000073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$</w:t>
      </w:r>
    </w:p>
    <w:p w14:paraId="00000075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$$$</w:t>
      </w:r>
    </w:p>
    <w:p w14:paraId="00000076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$$$$$</w:t>
      </w:r>
    </w:p>
    <w:p w14:paraId="00000077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$$$$$$$</w:t>
      </w:r>
    </w:p>
    <w:p w14:paraId="00000078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$$$$$$$$$</w:t>
      </w:r>
    </w:p>
    <w:p w14:paraId="00000079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F23D4A" w:rsidRDefault="00A432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C" w14:textId="085BD33F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j = 0, k = 0;</w:t>
      </w:r>
    </w:p>
    <w:p w14:paraId="0000007D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7E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F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= 5-i; j&gt;1; j--)</w:t>
      </w:r>
    </w:p>
    <w:p w14:paraId="00000080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81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 “);</w:t>
      </w:r>
    </w:p>
    <w:p w14:paraId="00000083" w14:textId="4482FE72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84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 = 0; k&lt;=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k++)</w:t>
      </w:r>
    </w:p>
    <w:p w14:paraId="00000085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86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“*“);</w:t>
      </w:r>
    </w:p>
    <w:p w14:paraId="00000088" w14:textId="037A3F2B" w:rsidR="00F23D4A" w:rsidRDefault="00A4327C" w:rsidP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9" w14:textId="77777777" w:rsidR="00F23D4A" w:rsidRDefault="00A4327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A" w14:textId="77777777" w:rsidR="00F23D4A" w:rsidRDefault="00A4327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B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F23D4A" w:rsidRDefault="00F23D4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3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4A"/>
    <w:rsid w:val="00A4327C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17A4"/>
  <w15:docId w15:val="{44CAF761-4C15-4334-BCD8-F119B24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22C8E43F</Template>
  <TotalTime>2</TotalTime>
  <Pages>4</Pages>
  <Words>396</Words>
  <Characters>2262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Dahal, Amrit</dc:creator>
  <cp:lastModifiedBy>Dahal, Amrit</cp:lastModifiedBy>
  <cp:revision>2</cp:revision>
  <dcterms:created xsi:type="dcterms:W3CDTF">2019-05-15T18:48:00Z</dcterms:created>
  <dcterms:modified xsi:type="dcterms:W3CDTF">2019-05-15T18:48:00Z</dcterms:modified>
</cp:coreProperties>
</file>