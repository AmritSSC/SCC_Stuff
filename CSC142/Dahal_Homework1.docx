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95" w:rsidRPr="00752995" w:rsidRDefault="00752995" w:rsidP="00752995">
      <w:pPr>
        <w:spacing w:after="0"/>
        <w:rPr>
          <w:sz w:val="24"/>
          <w:szCs w:val="24"/>
        </w:rPr>
      </w:pPr>
      <w:r w:rsidRPr="00752995">
        <w:rPr>
          <w:sz w:val="24"/>
          <w:szCs w:val="24"/>
        </w:rPr>
        <w:t xml:space="preserve">Amrit </w:t>
      </w:r>
      <w:proofErr w:type="spellStart"/>
      <w:r w:rsidRPr="00752995">
        <w:rPr>
          <w:sz w:val="24"/>
          <w:szCs w:val="24"/>
        </w:rPr>
        <w:t>Dahal</w:t>
      </w:r>
      <w:proofErr w:type="spellEnd"/>
    </w:p>
    <w:p w:rsidR="00752995" w:rsidRPr="00752995" w:rsidRDefault="00752995" w:rsidP="00752995">
      <w:pPr>
        <w:spacing w:after="0"/>
        <w:rPr>
          <w:sz w:val="24"/>
          <w:szCs w:val="24"/>
        </w:rPr>
      </w:pPr>
      <w:r w:rsidRPr="00752995">
        <w:rPr>
          <w:sz w:val="24"/>
          <w:szCs w:val="24"/>
        </w:rPr>
        <w:t>Homework 1-1</w:t>
      </w:r>
    </w:p>
    <w:p w:rsidR="00752995" w:rsidRPr="00752995" w:rsidRDefault="00752995" w:rsidP="00752995">
      <w:pPr>
        <w:spacing w:after="0"/>
        <w:rPr>
          <w:sz w:val="24"/>
          <w:szCs w:val="24"/>
        </w:rPr>
      </w:pPr>
      <w:r w:rsidRPr="00752995">
        <w:rPr>
          <w:sz w:val="24"/>
          <w:szCs w:val="24"/>
        </w:rPr>
        <w:t xml:space="preserve">CSC142 </w:t>
      </w:r>
      <w:proofErr w:type="spellStart"/>
      <w:r w:rsidRPr="00752995">
        <w:rPr>
          <w:sz w:val="24"/>
          <w:szCs w:val="24"/>
        </w:rPr>
        <w:t>Sp</w:t>
      </w:r>
      <w:proofErr w:type="spellEnd"/>
      <w:r w:rsidRPr="00752995">
        <w:rPr>
          <w:sz w:val="24"/>
          <w:szCs w:val="24"/>
        </w:rPr>
        <w:t xml:space="preserve"> 2019</w:t>
      </w:r>
    </w:p>
    <w:p w:rsidR="00752995" w:rsidRDefault="00752995" w:rsidP="00C4504C">
      <w:pPr>
        <w:jc w:val="center"/>
        <w:rPr>
          <w:b/>
          <w:sz w:val="32"/>
        </w:rPr>
      </w:pPr>
    </w:p>
    <w:p w:rsidR="00C4504C" w:rsidRPr="00FE33D6" w:rsidRDefault="00C4504C" w:rsidP="00FE33D6">
      <w:pPr>
        <w:jc w:val="center"/>
        <w:rPr>
          <w:b/>
          <w:sz w:val="32"/>
        </w:rPr>
      </w:pPr>
      <w:r w:rsidRPr="00C4504C">
        <w:rPr>
          <w:b/>
          <w:sz w:val="32"/>
        </w:rPr>
        <w:t>Binary and Hexadecimal numbering systems</w:t>
      </w:r>
    </w:p>
    <w:p w:rsidR="00C4504C" w:rsidRDefault="00C4504C" w:rsidP="00FE33D6">
      <w:pPr>
        <w:spacing w:after="0"/>
        <w:rPr>
          <w:sz w:val="24"/>
        </w:rPr>
      </w:pPr>
      <w:r>
        <w:rPr>
          <w:sz w:val="24"/>
        </w:rPr>
        <w:t xml:space="preserve">In binary or base-2 numbering, there are only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 digits, 0 and 1.  Each binary digit is called a “bit”.  Using these properties of binary addition:</w:t>
      </w:r>
    </w:p>
    <w:p w:rsidR="00C4504C" w:rsidRDefault="00C4504C" w:rsidP="00FE33D6">
      <w:pPr>
        <w:spacing w:after="0"/>
        <w:jc w:val="center"/>
        <w:rPr>
          <w:sz w:val="24"/>
        </w:rPr>
      </w:pPr>
      <w:r>
        <w:rPr>
          <w:sz w:val="24"/>
        </w:rPr>
        <w:t>0 + 0 = 0</w:t>
      </w:r>
    </w:p>
    <w:p w:rsidR="00C4504C" w:rsidRDefault="00C4504C" w:rsidP="00FE33D6">
      <w:pPr>
        <w:spacing w:after="0"/>
        <w:jc w:val="center"/>
        <w:rPr>
          <w:sz w:val="24"/>
        </w:rPr>
      </w:pPr>
      <w:r>
        <w:rPr>
          <w:sz w:val="24"/>
        </w:rPr>
        <w:t>0 + 1 = 1</w:t>
      </w:r>
    </w:p>
    <w:p w:rsidR="00C4504C" w:rsidRDefault="00C4504C" w:rsidP="00FE33D6">
      <w:pPr>
        <w:spacing w:after="0"/>
        <w:jc w:val="center"/>
        <w:rPr>
          <w:sz w:val="24"/>
        </w:rPr>
      </w:pPr>
      <w:r>
        <w:rPr>
          <w:sz w:val="24"/>
        </w:rPr>
        <w:t>1 + 0 = 1</w:t>
      </w:r>
    </w:p>
    <w:p w:rsidR="00C4504C" w:rsidRDefault="00C4504C" w:rsidP="00FE33D6">
      <w:pPr>
        <w:spacing w:after="0"/>
        <w:jc w:val="center"/>
        <w:rPr>
          <w:sz w:val="24"/>
        </w:rPr>
      </w:pPr>
      <w:r>
        <w:rPr>
          <w:sz w:val="24"/>
        </w:rPr>
        <w:t xml:space="preserve">1 + 1 = 10 </w:t>
      </w:r>
    </w:p>
    <w:p w:rsidR="00C4504C" w:rsidRPr="00CF6B95" w:rsidRDefault="00B061C0" w:rsidP="00FE33D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CF6B95">
        <w:rPr>
          <w:sz w:val="24"/>
        </w:rPr>
        <w:t>Add the numbers 01</w:t>
      </w:r>
      <w:r w:rsidR="00C4504C" w:rsidRPr="00CF6B95">
        <w:rPr>
          <w:sz w:val="24"/>
        </w:rPr>
        <w:t>10</w:t>
      </w:r>
      <w:r w:rsidR="00897DA6" w:rsidRPr="00CF6B95">
        <w:rPr>
          <w:sz w:val="24"/>
        </w:rPr>
        <w:t xml:space="preserve"> and 011</w:t>
      </w:r>
      <w:r w:rsidR="00C4504C" w:rsidRPr="00CF6B95">
        <w:rPr>
          <w:sz w:val="24"/>
        </w:rPr>
        <w:t>1.</w:t>
      </w:r>
    </w:p>
    <w:p w:rsidR="00CF6B95" w:rsidRPr="007752C5" w:rsidRDefault="00CF6B95" w:rsidP="00FE33D6">
      <w:pPr>
        <w:pStyle w:val="ListParagraph"/>
        <w:numPr>
          <w:ilvl w:val="0"/>
          <w:numId w:val="2"/>
        </w:numPr>
        <w:spacing w:after="0"/>
        <w:rPr>
          <w:sz w:val="24"/>
          <w:highlight w:val="yellow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Pr="007752C5">
        <w:rPr>
          <w:sz w:val="24"/>
          <w:highlight w:val="yellow"/>
        </w:rPr>
        <w:t>1101</w:t>
      </w:r>
    </w:p>
    <w:p w:rsidR="00C4504C" w:rsidRDefault="00C4504C" w:rsidP="00FE33D6">
      <w:pPr>
        <w:spacing w:after="0"/>
        <w:rPr>
          <w:sz w:val="24"/>
        </w:rPr>
      </w:pPr>
    </w:p>
    <w:p w:rsidR="00C4504C" w:rsidRPr="00CF6B95" w:rsidRDefault="00C4504C" w:rsidP="00FE33D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CF6B95">
        <w:rPr>
          <w:sz w:val="24"/>
        </w:rPr>
        <w:t xml:space="preserve">What is the largest </w:t>
      </w:r>
      <w:r w:rsidR="00B061C0" w:rsidRPr="00CF6B95">
        <w:rPr>
          <w:sz w:val="24"/>
        </w:rPr>
        <w:t xml:space="preserve">positive </w:t>
      </w:r>
      <w:r w:rsidRPr="00CF6B95">
        <w:rPr>
          <w:sz w:val="24"/>
        </w:rPr>
        <w:t>n</w:t>
      </w:r>
      <w:r w:rsidR="00B061C0" w:rsidRPr="00CF6B95">
        <w:rPr>
          <w:sz w:val="24"/>
        </w:rPr>
        <w:t xml:space="preserve">umber </w:t>
      </w:r>
      <w:r w:rsidR="00211C3C" w:rsidRPr="00CF6B95">
        <w:rPr>
          <w:sz w:val="24"/>
        </w:rPr>
        <w:t xml:space="preserve">in </w:t>
      </w:r>
      <w:proofErr w:type="gramStart"/>
      <w:r w:rsidR="00211C3C" w:rsidRPr="00CF6B95">
        <w:rPr>
          <w:b/>
          <w:sz w:val="24"/>
        </w:rPr>
        <w:t>decimal</w:t>
      </w:r>
      <w:r w:rsidR="00211C3C" w:rsidRPr="00CF6B95">
        <w:rPr>
          <w:sz w:val="24"/>
        </w:rPr>
        <w:t xml:space="preserve">, </w:t>
      </w:r>
      <w:r w:rsidR="00B061C0" w:rsidRPr="00CF6B95">
        <w:rPr>
          <w:sz w:val="24"/>
        </w:rPr>
        <w:t>that</w:t>
      </w:r>
      <w:proofErr w:type="gramEnd"/>
      <w:r w:rsidR="00B061C0" w:rsidRPr="00CF6B95">
        <w:rPr>
          <w:sz w:val="24"/>
        </w:rPr>
        <w:t xml:space="preserve"> can be represented using</w:t>
      </w:r>
      <w:r w:rsidRPr="00CF6B95">
        <w:rPr>
          <w:sz w:val="24"/>
        </w:rPr>
        <w:t xml:space="preserve"> 8 bits?</w:t>
      </w:r>
    </w:p>
    <w:p w:rsidR="00CF6B95" w:rsidRPr="007752C5" w:rsidRDefault="00CF6B95" w:rsidP="00FE33D6">
      <w:pPr>
        <w:pStyle w:val="ListParagraph"/>
        <w:numPr>
          <w:ilvl w:val="0"/>
          <w:numId w:val="2"/>
        </w:numPr>
        <w:spacing w:after="0"/>
        <w:rPr>
          <w:sz w:val="24"/>
          <w:highlight w:val="yellow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Pr="007752C5">
        <w:rPr>
          <w:sz w:val="24"/>
          <w:highlight w:val="yellow"/>
        </w:rPr>
        <w:t>2^8-1 = 255</w:t>
      </w:r>
    </w:p>
    <w:p w:rsidR="00C4504C" w:rsidRDefault="00C4504C" w:rsidP="00FE33D6">
      <w:pPr>
        <w:spacing w:after="0"/>
        <w:rPr>
          <w:sz w:val="24"/>
        </w:rPr>
      </w:pPr>
    </w:p>
    <w:p w:rsidR="00C4504C" w:rsidRDefault="00C4504C" w:rsidP="00FE33D6">
      <w:pPr>
        <w:spacing w:after="0"/>
        <w:rPr>
          <w:sz w:val="24"/>
        </w:rPr>
      </w:pPr>
      <w:bookmarkStart w:id="0" w:name="_GoBack"/>
      <w:bookmarkEnd w:id="0"/>
    </w:p>
    <w:p w:rsidR="00C4504C" w:rsidRPr="00CF6B95" w:rsidRDefault="00211C3C" w:rsidP="00FE33D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CF6B95">
        <w:rPr>
          <w:sz w:val="24"/>
        </w:rPr>
        <w:t xml:space="preserve">What range of positive </w:t>
      </w:r>
      <w:r w:rsidRPr="00CF6B95">
        <w:rPr>
          <w:b/>
          <w:sz w:val="24"/>
        </w:rPr>
        <w:t xml:space="preserve">decimal </w:t>
      </w:r>
      <w:r w:rsidR="00C4504C" w:rsidRPr="00CF6B95">
        <w:rPr>
          <w:sz w:val="24"/>
        </w:rPr>
        <w:t>numbers can one hexadecimal digit represent?</w:t>
      </w:r>
    </w:p>
    <w:p w:rsidR="00CF6B95" w:rsidRPr="007752C5" w:rsidRDefault="00CF6B95" w:rsidP="00FE33D6">
      <w:pPr>
        <w:pStyle w:val="ListParagraph"/>
        <w:numPr>
          <w:ilvl w:val="0"/>
          <w:numId w:val="2"/>
        </w:numPr>
        <w:spacing w:after="0"/>
        <w:rPr>
          <w:sz w:val="24"/>
          <w:highlight w:val="yellow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Pr="007752C5">
        <w:rPr>
          <w:sz w:val="24"/>
          <w:highlight w:val="yellow"/>
        </w:rPr>
        <w:t>0-15</w:t>
      </w:r>
    </w:p>
    <w:p w:rsidR="00C4504C" w:rsidRDefault="00C4504C" w:rsidP="00FE33D6">
      <w:pPr>
        <w:spacing w:after="0"/>
        <w:rPr>
          <w:sz w:val="24"/>
        </w:rPr>
      </w:pPr>
    </w:p>
    <w:p w:rsidR="00146C6B" w:rsidRDefault="00146C6B" w:rsidP="00FE33D6">
      <w:pPr>
        <w:spacing w:after="0"/>
        <w:rPr>
          <w:sz w:val="24"/>
        </w:rPr>
      </w:pPr>
    </w:p>
    <w:p w:rsidR="00146C6B" w:rsidRPr="00CF6B95" w:rsidRDefault="00146C6B" w:rsidP="00FE33D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CF6B95">
        <w:rPr>
          <w:sz w:val="24"/>
        </w:rPr>
        <w:t xml:space="preserve">What is the value in the </w:t>
      </w:r>
      <w:r w:rsidRPr="00CF6B95">
        <w:rPr>
          <w:b/>
          <w:sz w:val="24"/>
        </w:rPr>
        <w:t>decimal</w:t>
      </w:r>
      <w:r w:rsidRPr="00CF6B95">
        <w:rPr>
          <w:sz w:val="24"/>
        </w:rPr>
        <w:t xml:space="preserve"> (base-10) system, of the color green?</w:t>
      </w:r>
    </w:p>
    <w:p w:rsidR="00CF6B95" w:rsidRPr="007752C5" w:rsidRDefault="00CF6B95" w:rsidP="00FE33D6">
      <w:pPr>
        <w:pStyle w:val="ListParagraph"/>
        <w:numPr>
          <w:ilvl w:val="0"/>
          <w:numId w:val="2"/>
        </w:numPr>
        <w:spacing w:after="0"/>
        <w:rPr>
          <w:sz w:val="24"/>
          <w:highlight w:val="yellow"/>
        </w:rPr>
      </w:pPr>
      <w:r>
        <w:rPr>
          <w:sz w:val="24"/>
        </w:rPr>
        <w:t xml:space="preserve"> </w:t>
      </w:r>
      <w:r w:rsidR="00F541C3">
        <w:rPr>
          <w:sz w:val="24"/>
        </w:rPr>
        <w:tab/>
      </w:r>
      <w:r w:rsidRPr="007752C5">
        <w:rPr>
          <w:sz w:val="24"/>
          <w:highlight w:val="yellow"/>
        </w:rPr>
        <w:t>65280</w:t>
      </w:r>
    </w:p>
    <w:p w:rsidR="00146C6B" w:rsidRDefault="00146C6B" w:rsidP="00FE33D6">
      <w:pPr>
        <w:spacing w:after="0"/>
        <w:rPr>
          <w:sz w:val="24"/>
        </w:rPr>
      </w:pPr>
    </w:p>
    <w:p w:rsidR="00146C6B" w:rsidRPr="00CF6B95" w:rsidRDefault="00146C6B" w:rsidP="00FE33D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CF6B95">
        <w:rPr>
          <w:sz w:val="24"/>
        </w:rPr>
        <w:t xml:space="preserve">What is the </w:t>
      </w:r>
      <w:r w:rsidRPr="00CF6B95">
        <w:rPr>
          <w:b/>
          <w:sz w:val="24"/>
        </w:rPr>
        <w:t>decimal value</w:t>
      </w:r>
      <w:r w:rsidRPr="00CF6B95">
        <w:rPr>
          <w:sz w:val="24"/>
        </w:rPr>
        <w:t xml:space="preserve"> of the color blue?</w:t>
      </w:r>
    </w:p>
    <w:p w:rsidR="00CF6B95" w:rsidRPr="00C0120D" w:rsidRDefault="00F541C3" w:rsidP="00FE33D6">
      <w:pPr>
        <w:pStyle w:val="ListParagraph"/>
        <w:numPr>
          <w:ilvl w:val="0"/>
          <w:numId w:val="2"/>
        </w:numPr>
        <w:spacing w:after="0"/>
        <w:rPr>
          <w:sz w:val="24"/>
          <w:highlight w:val="yellow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CF6B95" w:rsidRPr="00C0120D">
        <w:rPr>
          <w:sz w:val="24"/>
          <w:highlight w:val="yellow"/>
        </w:rPr>
        <w:t>255</w:t>
      </w:r>
    </w:p>
    <w:p w:rsidR="00146C6B" w:rsidRDefault="00146C6B" w:rsidP="00FE33D6">
      <w:pPr>
        <w:spacing w:after="0"/>
        <w:rPr>
          <w:sz w:val="24"/>
        </w:rPr>
      </w:pPr>
    </w:p>
    <w:p w:rsidR="00146C6B" w:rsidRPr="00CF6B95" w:rsidRDefault="00146C6B" w:rsidP="00FE33D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CF6B95">
        <w:rPr>
          <w:sz w:val="24"/>
        </w:rPr>
        <w:t>What is the largest</w:t>
      </w:r>
      <w:r w:rsidR="00B061C0" w:rsidRPr="00CF6B95">
        <w:rPr>
          <w:sz w:val="24"/>
        </w:rPr>
        <w:t xml:space="preserve"> (</w:t>
      </w:r>
      <w:r w:rsidR="00B061C0" w:rsidRPr="00CF6B95">
        <w:rPr>
          <w:b/>
          <w:sz w:val="24"/>
        </w:rPr>
        <w:t>decimal</w:t>
      </w:r>
      <w:r w:rsidR="00B061C0" w:rsidRPr="00CF6B95">
        <w:rPr>
          <w:sz w:val="24"/>
        </w:rPr>
        <w:t>)</w:t>
      </w:r>
      <w:r w:rsidRPr="00CF6B95">
        <w:rPr>
          <w:sz w:val="24"/>
        </w:rPr>
        <w:t xml:space="preserve"> number that can be represented in 6 hexadecimal digits?  What does that tell you about the number of different colors a computer monitor can display?</w:t>
      </w:r>
    </w:p>
    <w:p w:rsidR="00CF6B95" w:rsidRPr="00C0120D" w:rsidRDefault="00CF6B95" w:rsidP="00FE33D6">
      <w:pPr>
        <w:pStyle w:val="ListParagraph"/>
        <w:numPr>
          <w:ilvl w:val="0"/>
          <w:numId w:val="2"/>
        </w:numPr>
        <w:spacing w:after="0"/>
        <w:rPr>
          <w:sz w:val="24"/>
          <w:highlight w:val="yellow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Pr="00C0120D">
        <w:rPr>
          <w:sz w:val="24"/>
          <w:highlight w:val="yellow"/>
        </w:rPr>
        <w:t>2^24 – 1 = 16777215</w:t>
      </w:r>
    </w:p>
    <w:p w:rsidR="00146C6B" w:rsidRDefault="00F541C3" w:rsidP="00FE33D6">
      <w:pPr>
        <w:spacing w:after="0"/>
        <w:ind w:left="720"/>
        <w:rPr>
          <w:sz w:val="24"/>
        </w:rPr>
      </w:pPr>
      <w:r w:rsidRPr="00C0120D">
        <w:rPr>
          <w:sz w:val="24"/>
          <w:highlight w:val="yellow"/>
        </w:rPr>
        <w:t>Almost 17 million colors are represented with these digits.</w:t>
      </w:r>
    </w:p>
    <w:p w:rsidR="00F541C3" w:rsidRDefault="00F541C3" w:rsidP="00FE33D6">
      <w:pPr>
        <w:spacing w:after="0"/>
        <w:ind w:left="720"/>
        <w:rPr>
          <w:sz w:val="24"/>
        </w:rPr>
      </w:pPr>
    </w:p>
    <w:p w:rsidR="00146C6B" w:rsidRPr="00CF6B95" w:rsidRDefault="00211C3C" w:rsidP="00FE33D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CF6B95">
        <w:rPr>
          <w:sz w:val="24"/>
        </w:rPr>
        <w:t xml:space="preserve">Add the </w:t>
      </w:r>
      <w:r w:rsidRPr="00CF6B95">
        <w:rPr>
          <w:b/>
          <w:sz w:val="24"/>
        </w:rPr>
        <w:t>hexadecimal</w:t>
      </w:r>
      <w:r w:rsidRPr="00CF6B95">
        <w:rPr>
          <w:sz w:val="24"/>
        </w:rPr>
        <w:t xml:space="preserve"> numbers 0A19 and 3</w:t>
      </w:r>
      <w:r w:rsidR="00897DA6" w:rsidRPr="00CF6B95">
        <w:rPr>
          <w:sz w:val="24"/>
        </w:rPr>
        <w:t>A</w:t>
      </w:r>
      <w:r w:rsidR="00146C6B" w:rsidRPr="00CF6B95">
        <w:rPr>
          <w:sz w:val="24"/>
        </w:rPr>
        <w:t>1B.</w:t>
      </w:r>
    </w:p>
    <w:p w:rsidR="00CF6B95" w:rsidRPr="00C0120D" w:rsidRDefault="00CF6B95" w:rsidP="00FE33D6">
      <w:pPr>
        <w:pStyle w:val="ListParagraph"/>
        <w:numPr>
          <w:ilvl w:val="0"/>
          <w:numId w:val="2"/>
        </w:numPr>
        <w:spacing w:after="0"/>
        <w:rPr>
          <w:sz w:val="24"/>
          <w:highlight w:val="yellow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314A5A" w:rsidRPr="00C0120D">
        <w:rPr>
          <w:sz w:val="24"/>
          <w:highlight w:val="yellow"/>
        </w:rPr>
        <w:t>4434</w:t>
      </w:r>
    </w:p>
    <w:sectPr w:rsidR="00CF6B95" w:rsidRPr="00C0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1C13"/>
    <w:multiLevelType w:val="hybridMultilevel"/>
    <w:tmpl w:val="6168553A"/>
    <w:lvl w:ilvl="0" w:tplc="D0CE2D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55057"/>
    <w:multiLevelType w:val="hybridMultilevel"/>
    <w:tmpl w:val="BBB0C862"/>
    <w:lvl w:ilvl="0" w:tplc="BEBA6F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4B"/>
    <w:rsid w:val="00146C6B"/>
    <w:rsid w:val="00211C3C"/>
    <w:rsid w:val="00314A5A"/>
    <w:rsid w:val="0036484B"/>
    <w:rsid w:val="005A6520"/>
    <w:rsid w:val="00752995"/>
    <w:rsid w:val="007752C5"/>
    <w:rsid w:val="00897DA6"/>
    <w:rsid w:val="008E58AD"/>
    <w:rsid w:val="00A90369"/>
    <w:rsid w:val="00B061C0"/>
    <w:rsid w:val="00C0120D"/>
    <w:rsid w:val="00C4504C"/>
    <w:rsid w:val="00CF6B95"/>
    <w:rsid w:val="00F541C3"/>
    <w:rsid w:val="00F677E4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4C9B"/>
  <w15:chartTrackingRefBased/>
  <w15:docId w15:val="{E5DC73C8-77DD-4F4F-B5E4-BB9D9775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587B98B4</Template>
  <TotalTime>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Denzler, Christian</dc:creator>
  <cp:keywords/>
  <dc:description/>
  <cp:lastModifiedBy>Dahal, Amrit</cp:lastModifiedBy>
  <cp:revision>7</cp:revision>
  <dcterms:created xsi:type="dcterms:W3CDTF">2019-04-03T23:18:00Z</dcterms:created>
  <dcterms:modified xsi:type="dcterms:W3CDTF">2019-04-24T21:36:00Z</dcterms:modified>
</cp:coreProperties>
</file>