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ITC162: For Loops Homework</w:t>
      </w:r>
    </w:p>
    <w:p w14:paraId="0000000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Amrit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Dahal</w:t>
      </w:r>
      <w:proofErr w:type="spellEnd"/>
    </w:p>
    <w:p w14:paraId="0000000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Seattle Central College Sp2019</w:t>
      </w:r>
    </w:p>
    <w:p w14:paraId="00000004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 to sum all the integers between 1 and 100.</w:t>
      </w:r>
    </w:p>
    <w:p w14:paraId="00000006" w14:textId="607CBEFB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0, sum = 0;</w:t>
      </w:r>
    </w:p>
    <w:p w14:paraId="00000007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= 0; n &lt;= 100; n++)</w:t>
      </w:r>
    </w:p>
    <w:p w14:paraId="00000008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9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n;</w:t>
      </w:r>
    </w:p>
    <w:p w14:paraId="0000000A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sum);</w:t>
      </w:r>
    </w:p>
    <w:p w14:paraId="0000000B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D" w14:textId="70682A50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 1784, Carl Gauss solved problem #1 in seconds by noticing that:</w:t>
      </w:r>
    </w:p>
    <w:p w14:paraId="0000000F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+ 99 = 100, 2 + 98 = 100, 3 + 97 = 100…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was 7 years old at the time.)</w:t>
      </w:r>
    </w:p>
    <w:p w14:paraId="00000010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 to compute the sum in #1 using approximately half the number of executions of the for loop in #1. </w:t>
      </w:r>
    </w:p>
    <w:p w14:paraId="00000012" w14:textId="234DF5E0" w:rsidR="00F23D4A" w:rsidRDefault="00A4327C" w:rsidP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0, sum = 0;</w:t>
      </w:r>
    </w:p>
    <w:p w14:paraId="00000013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= 0; n &lt;= 100; n++)</w:t>
      </w:r>
    </w:p>
    <w:p w14:paraId="00000014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5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n*(n+1)/2 );</w:t>
      </w:r>
    </w:p>
    <w:p w14:paraId="00000016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7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a program that outputs the sequence of numbers: 1, 4, 9, 16, 25, 36, 49, 64, 81, 100,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121</w:t>
      </w:r>
      <w:proofErr w:type="gramEnd"/>
    </w:p>
    <w:p w14:paraId="00000019" w14:textId="6BBA1BE3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;</w:t>
      </w:r>
    </w:p>
    <w:p w14:paraId="0000001A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(x = 1; x &lt;12; x++)</w:t>
      </w:r>
    </w:p>
    <w:p w14:paraId="0000001B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C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(x*x);</w:t>
      </w:r>
    </w:p>
    <w:p w14:paraId="0000001D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E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program for problem #3 that does not use the multiplication operator (*).</w:t>
      </w:r>
    </w:p>
    <w:p w14:paraId="00000020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(Hint: look at the difference between each number in the sequence of squares…)</w:t>
      </w:r>
    </w:p>
    <w:p w14:paraId="0000002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0,;</w:t>
      </w:r>
    </w:p>
    <w:p w14:paraId="00000023" w14:textId="77777777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= 1; n&lt;12; n++)</w:t>
      </w:r>
    </w:p>
    <w:p w14:paraId="00000024" w14:textId="77777777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25" w14:textId="77777777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x = x + n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6" w14:textId="77777777" w:rsidR="00F23D4A" w:rsidRDefault="00A4327C" w:rsidP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x+n+prev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CA11E8" w14:textId="77777777" w:rsidR="00A4327C" w:rsidRDefault="00A4327C" w:rsidP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x;</w:t>
      </w:r>
    </w:p>
    <w:p w14:paraId="00000028" w14:textId="1901814C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1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this output:</w:t>
      </w:r>
    </w:p>
    <w:p w14:paraId="0000003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1</w:t>
      </w:r>
    </w:p>
    <w:p w14:paraId="0000003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2</w:t>
      </w:r>
    </w:p>
    <w:p w14:paraId="0000003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3</w:t>
      </w:r>
    </w:p>
    <w:p w14:paraId="0000003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4</w:t>
      </w:r>
    </w:p>
    <w:p w14:paraId="0000003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5</w:t>
      </w:r>
    </w:p>
    <w:p w14:paraId="00000037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39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A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here 21 is used as 17 spaces were counted before 1 above</w:t>
      </w:r>
    </w:p>
    <w:p w14:paraId="0000003B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21; j &lt;= (-4*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+ 21);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C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D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 “);</w:t>
      </w:r>
    </w:p>
    <w:p w14:paraId="0000003E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F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0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The first 12 Fibonacci numbers are: 1  1  2  3  5  8  13  21  34  55  89  144</w:t>
      </w:r>
    </w:p>
    <w:p w14:paraId="0000004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pattern here?</w:t>
      </w:r>
    </w:p>
    <w:p w14:paraId="0000004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compute the first 12 Fibonacci numbers.</w:t>
      </w:r>
    </w:p>
    <w:p w14:paraId="00000045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sum of a number in a sequence is the sum of the previous two numbers.</w:t>
      </w:r>
    </w:p>
    <w:p w14:paraId="00000047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x1 = 1, x2= 0, x= 0;</w:t>
      </w:r>
    </w:p>
    <w:p w14:paraId="00000048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&lt;=12;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49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A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x = x1 + x2;</w:t>
      </w:r>
    </w:p>
    <w:p w14:paraId="0000004B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(x);</w:t>
      </w:r>
    </w:p>
    <w:p w14:paraId="0000004C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x1;</w:t>
      </w:r>
    </w:p>
    <w:p w14:paraId="0000004D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x;</w:t>
      </w:r>
    </w:p>
    <w:p w14:paraId="0000004E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F" w14:textId="02372A9E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AA2A8" w14:textId="2AEEB46F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CDB64" w14:textId="10C93D29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BF95B" w14:textId="7ED9D905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67812B" w14:textId="4BD2F4E9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A6183" w14:textId="644BDABE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3AA7A" w14:textId="067FE30A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5AC81" w14:textId="6D27C1B4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F0583" w14:textId="71C33473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F289B" w14:textId="3CC59435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the following output:</w:t>
      </w:r>
    </w:p>
    <w:p w14:paraId="0000005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000111222333444555666777888999</w:t>
      </w:r>
    </w:p>
    <w:p w14:paraId="0000005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000111222333444555666777888999</w:t>
      </w:r>
    </w:p>
    <w:p w14:paraId="0000005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000111222333444555666777888999</w:t>
      </w:r>
    </w:p>
    <w:p w14:paraId="00000055" w14:textId="09F31CE3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= 0; x &lt;3; x++)</w:t>
      </w:r>
    </w:p>
    <w:p w14:paraId="00000056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7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= 0; y &lt;9; y++)</w:t>
      </w:r>
    </w:p>
    <w:p w14:paraId="00000058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9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 = 0; z &lt;3; z++)</w:t>
      </w:r>
    </w:p>
    <w:p w14:paraId="0000005A" w14:textId="77777777" w:rsidR="00F23D4A" w:rsidRDefault="00A4327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B" w14:textId="77777777" w:rsidR="00F23D4A" w:rsidRDefault="00A4327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(y);</w:t>
      </w:r>
    </w:p>
    <w:p w14:paraId="0000005C" w14:textId="77777777" w:rsidR="00F23D4A" w:rsidRDefault="00A4327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D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E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F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0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the following output:</w:t>
      </w:r>
    </w:p>
    <w:p w14:paraId="0000006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1111111111</w:t>
      </w:r>
    </w:p>
    <w:p w14:paraId="0000006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22222222</w:t>
      </w:r>
    </w:p>
    <w:p w14:paraId="0000006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333333</w:t>
      </w:r>
    </w:p>
    <w:p w14:paraId="0000006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4444</w:t>
      </w:r>
    </w:p>
    <w:p w14:paraId="00000067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55</w:t>
      </w:r>
    </w:p>
    <w:p w14:paraId="00000068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(x = 1; x &lt;=5; x++)</w:t>
      </w:r>
    </w:p>
    <w:p w14:paraId="0000006A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6B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(y = 1; y &lt;=(12-x*2); y++)</w:t>
      </w:r>
    </w:p>
    <w:p w14:paraId="0000006C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6D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(x);</w:t>
      </w:r>
    </w:p>
    <w:p w14:paraId="0000006E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6F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70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71" w14:textId="4EA7DA59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076C7" w14:textId="2D898018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3DD5B" w14:textId="224FAE39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B8317" w14:textId="31410703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6C905" w14:textId="4D4A90DE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47C80" w14:textId="77777777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the following output:</w:t>
      </w:r>
    </w:p>
    <w:p w14:paraId="00000073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$</w:t>
      </w:r>
    </w:p>
    <w:p w14:paraId="0000007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$$$</w:t>
      </w:r>
    </w:p>
    <w:p w14:paraId="0000007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$$$$$</w:t>
      </w:r>
    </w:p>
    <w:p w14:paraId="00000077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$$$$$$$</w:t>
      </w:r>
    </w:p>
    <w:p w14:paraId="00000078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$$$$$$$$$</w:t>
      </w:r>
    </w:p>
    <w:p w14:paraId="00000079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7C" w14:textId="085BD33F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j = 0, k = 0;</w:t>
      </w:r>
    </w:p>
    <w:p w14:paraId="0000007D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7E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F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= 5-i; j&gt;1; j--)</w:t>
      </w:r>
    </w:p>
    <w:p w14:paraId="00000080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81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 “);</w:t>
      </w:r>
    </w:p>
    <w:p w14:paraId="00000083" w14:textId="4482FE72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84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 = 0; k&lt;=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k++)</w:t>
      </w:r>
    </w:p>
    <w:p w14:paraId="00000085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86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“*“);</w:t>
      </w:r>
    </w:p>
    <w:p w14:paraId="00000088" w14:textId="037A3F2B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9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A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B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23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4A"/>
    <w:rsid w:val="0042051D"/>
    <w:rsid w:val="00A4327C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17A4"/>
  <w15:docId w15:val="{44CAF761-4C15-4334-BCD8-F119B24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7429A0A1</Template>
  <TotalTime>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Dahal, Amrit</dc:creator>
  <cp:lastModifiedBy>Dahal, Amrit</cp:lastModifiedBy>
  <cp:revision>2</cp:revision>
  <dcterms:created xsi:type="dcterms:W3CDTF">2019-05-15T21:35:00Z</dcterms:created>
  <dcterms:modified xsi:type="dcterms:W3CDTF">2019-05-15T21:35:00Z</dcterms:modified>
</cp:coreProperties>
</file>