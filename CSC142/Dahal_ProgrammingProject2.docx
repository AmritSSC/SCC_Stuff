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B4" w:rsidRPr="00A47905" w:rsidRDefault="00A47905" w:rsidP="00A47905">
      <w:pPr>
        <w:jc w:val="center"/>
        <w:rPr>
          <w:b/>
          <w:sz w:val="28"/>
        </w:rPr>
      </w:pPr>
      <w:r w:rsidRPr="00A47905">
        <w:rPr>
          <w:b/>
          <w:sz w:val="28"/>
        </w:rPr>
        <w:t>Programming Project #</w:t>
      </w:r>
      <w:proofErr w:type="gramStart"/>
      <w:r w:rsidRPr="00A47905">
        <w:rPr>
          <w:b/>
          <w:sz w:val="28"/>
        </w:rPr>
        <w:t>2  CSC142</w:t>
      </w:r>
      <w:proofErr w:type="gramEnd"/>
      <w:r w:rsidRPr="00A47905">
        <w:rPr>
          <w:b/>
          <w:sz w:val="28"/>
        </w:rPr>
        <w:t xml:space="preserve"> Spring, 2018</w:t>
      </w:r>
    </w:p>
    <w:p w:rsidR="00A47905" w:rsidRDefault="00A47905"/>
    <w:p w:rsidR="00CC7243" w:rsidRDefault="00CC7243">
      <w:r>
        <w:t>You will want to refer to Chapter 2 in the textbook to complete this assignment.</w:t>
      </w:r>
    </w:p>
    <w:p w:rsidR="00A47905" w:rsidRDefault="00A47905">
      <w:r>
        <w:t xml:space="preserve">Write a Java program that displays a frame window 300 pixels wide and 200 pixels high with the title “Program #2”.  Place the frame so that its top left corner is at a position 50 pixels from the top of the screen and 100 pixels from the left side of the screen.  To position a window at a specific location, use the </w:t>
      </w:r>
      <w:proofErr w:type="spellStart"/>
      <w:r>
        <w:t>setLocation</w:t>
      </w:r>
      <w:proofErr w:type="spellEnd"/>
      <w:r>
        <w:t xml:space="preserve"> method, as in:</w:t>
      </w:r>
    </w:p>
    <w:p w:rsidR="00A47905" w:rsidRDefault="00A47905">
      <w:r>
        <w:tab/>
      </w:r>
      <w:r>
        <w:tab/>
      </w:r>
      <w:proofErr w:type="spellStart"/>
      <w:proofErr w:type="gramStart"/>
      <w:r w:rsidR="00995572">
        <w:t>f</w:t>
      </w:r>
      <w:r>
        <w:t>rame.setLocation</w:t>
      </w:r>
      <w:proofErr w:type="spellEnd"/>
      <w:r>
        <w:t>(</w:t>
      </w:r>
      <w:proofErr w:type="gramEnd"/>
      <w:r>
        <w:t>50,50);</w:t>
      </w:r>
    </w:p>
    <w:p w:rsidR="00A47905" w:rsidRDefault="00A47905">
      <w:r>
        <w:t xml:space="preserve">Through experimentation, determine how the 2 arguments in the </w:t>
      </w:r>
      <w:proofErr w:type="spellStart"/>
      <w:proofErr w:type="gramStart"/>
      <w:r>
        <w:t>setLocation</w:t>
      </w:r>
      <w:proofErr w:type="spellEnd"/>
      <w:r w:rsidR="00170FA7">
        <w:t>(</w:t>
      </w:r>
      <w:proofErr w:type="gramEnd"/>
      <w:r w:rsidR="00170FA7">
        <w:t>)</w:t>
      </w:r>
      <w:r>
        <w:t xml:space="preserve"> method affect the positioning of the window.</w:t>
      </w:r>
    </w:p>
    <w:p w:rsidR="00A47905" w:rsidRDefault="00A47905"/>
    <w:p w:rsidR="00DF0E6A" w:rsidRDefault="00A47905" w:rsidP="00DF0E6A">
      <w:pPr>
        <w:pStyle w:val="ListParagraph"/>
        <w:numPr>
          <w:ilvl w:val="0"/>
          <w:numId w:val="1"/>
        </w:numPr>
      </w:pPr>
      <w:r>
        <w:t xml:space="preserve"> What is the </w:t>
      </w:r>
      <w:proofErr w:type="spellStart"/>
      <w:proofErr w:type="gramStart"/>
      <w:r>
        <w:t>setLocation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call that you used to accomplish the positioning of the frame above? (include the arguments)</w:t>
      </w:r>
    </w:p>
    <w:p w:rsidR="00DF0E6A" w:rsidRDefault="00DF0E6A" w:rsidP="00DF0E6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myWindow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(50, 50);</w:t>
      </w:r>
    </w:p>
    <w:p w:rsidR="00A47905" w:rsidRDefault="00A47905" w:rsidP="00A47905"/>
    <w:p w:rsidR="00A47905" w:rsidRDefault="00A47905" w:rsidP="00A47905"/>
    <w:p w:rsidR="00A47905" w:rsidRDefault="00A47905" w:rsidP="00A47905">
      <w:pPr>
        <w:pStyle w:val="ListParagraph"/>
        <w:numPr>
          <w:ilvl w:val="0"/>
          <w:numId w:val="1"/>
        </w:numPr>
      </w:pPr>
      <w:r>
        <w:t>Try splitting the declaration between lines as below.  What happens when you compile and run the code?</w:t>
      </w:r>
    </w:p>
    <w:p w:rsidR="00A47905" w:rsidRDefault="00A47905" w:rsidP="00A47905">
      <w:pPr>
        <w:pStyle w:val="ListParagraph"/>
      </w:pPr>
    </w:p>
    <w:p w:rsidR="00A47905" w:rsidRDefault="00187642" w:rsidP="00A47905">
      <w:pPr>
        <w:pStyle w:val="ListParagraph"/>
        <w:ind w:left="2880"/>
      </w:pPr>
      <w:proofErr w:type="spellStart"/>
      <w:r>
        <w:t>JF</w:t>
      </w:r>
      <w:r w:rsidR="00A47905">
        <w:t>rame</w:t>
      </w:r>
      <w:proofErr w:type="spellEnd"/>
    </w:p>
    <w:p w:rsidR="00A47905" w:rsidRDefault="00A47905" w:rsidP="00A47905">
      <w:pPr>
        <w:pStyle w:val="ListParagraph"/>
        <w:ind w:left="2880"/>
      </w:pPr>
      <w:r>
        <w:tab/>
      </w:r>
      <w:proofErr w:type="gramStart"/>
      <w:r>
        <w:t>frame</w:t>
      </w:r>
      <w:proofErr w:type="gramEnd"/>
      <w:r>
        <w:t>;</w:t>
      </w:r>
    </w:p>
    <w:p w:rsidR="00DF0E6A" w:rsidRDefault="00DF0E6A" w:rsidP="00DF0E6A">
      <w:pPr>
        <w:pStyle w:val="ListParagraph"/>
        <w:numPr>
          <w:ilvl w:val="0"/>
          <w:numId w:val="2"/>
        </w:numPr>
      </w:pPr>
      <w:r>
        <w:t>It runs and compiles without any warnings.</w:t>
      </w:r>
    </w:p>
    <w:p w:rsidR="00A47905" w:rsidRDefault="00A47905" w:rsidP="00A47905"/>
    <w:p w:rsidR="00A47905" w:rsidRDefault="00A47905" w:rsidP="00A47905">
      <w:pPr>
        <w:pStyle w:val="ListParagraph"/>
        <w:numPr>
          <w:ilvl w:val="0"/>
          <w:numId w:val="1"/>
        </w:numPr>
      </w:pPr>
      <w:r>
        <w:t>Try adding extra semicolons at the end of a statement.  What happens?</w:t>
      </w:r>
    </w:p>
    <w:p w:rsidR="00DF0E6A" w:rsidRDefault="00DF0E6A" w:rsidP="00DF0E6A">
      <w:pPr>
        <w:pStyle w:val="ListParagraph"/>
        <w:numPr>
          <w:ilvl w:val="0"/>
          <w:numId w:val="2"/>
        </w:numPr>
      </w:pPr>
      <w:r>
        <w:t>It runs and compiles without any warnings.</w:t>
      </w:r>
    </w:p>
    <w:p w:rsidR="00A47905" w:rsidRDefault="00A47905" w:rsidP="00A47905"/>
    <w:p w:rsidR="00A47905" w:rsidRDefault="00A47905" w:rsidP="00A47905"/>
    <w:p w:rsidR="00A47905" w:rsidRDefault="00CC7243" w:rsidP="00CC7243">
      <w:pPr>
        <w:pStyle w:val="ListParagraph"/>
        <w:numPr>
          <w:ilvl w:val="0"/>
          <w:numId w:val="1"/>
        </w:numPr>
      </w:pPr>
      <w:r>
        <w:t xml:space="preserve"> If you are importing </w:t>
      </w:r>
      <w:proofErr w:type="spellStart"/>
      <w:r>
        <w:t>javax.swing</w:t>
      </w:r>
      <w:proofErr w:type="spellEnd"/>
      <w:r>
        <w:t xml:space="preserve">.*, try importing just </w:t>
      </w:r>
      <w:proofErr w:type="spellStart"/>
      <w:r>
        <w:t>javax.swing.JFrame</w:t>
      </w:r>
      <w:proofErr w:type="spellEnd"/>
      <w:r>
        <w:t>.  What happens?</w:t>
      </w:r>
    </w:p>
    <w:p w:rsidR="00DF0E6A" w:rsidRDefault="00DF0E6A" w:rsidP="00DF0E6A">
      <w:pPr>
        <w:pStyle w:val="ListParagraph"/>
        <w:numPr>
          <w:ilvl w:val="0"/>
          <w:numId w:val="2"/>
        </w:numPr>
      </w:pPr>
      <w:r>
        <w:t>The code still runs.</w:t>
      </w:r>
    </w:p>
    <w:p w:rsidR="00CC7243" w:rsidRDefault="00CC7243" w:rsidP="00CC7243"/>
    <w:p w:rsidR="00CC7243" w:rsidRDefault="00CC7243" w:rsidP="00CC7243">
      <w:pPr>
        <w:pStyle w:val="ListParagraph"/>
        <w:numPr>
          <w:ilvl w:val="0"/>
          <w:numId w:val="1"/>
        </w:numPr>
      </w:pPr>
      <w:r>
        <w:t xml:space="preserve">Now try commenting out your import statement and replacing </w:t>
      </w:r>
      <w:proofErr w:type="spellStart"/>
      <w:r>
        <w:t>JFrame</w:t>
      </w:r>
      <w:proofErr w:type="spellEnd"/>
      <w:r>
        <w:t xml:space="preserve"> with </w:t>
      </w:r>
      <w:proofErr w:type="spellStart"/>
      <w:r>
        <w:t>javax.swing.JFrame</w:t>
      </w:r>
      <w:proofErr w:type="spellEnd"/>
      <w:r>
        <w:t xml:space="preserve"> everywhere in your code.  Does it still work?</w:t>
      </w:r>
    </w:p>
    <w:p w:rsidR="00DF0E6A" w:rsidRDefault="00DF0E6A" w:rsidP="00DF0E6A">
      <w:pPr>
        <w:pStyle w:val="ListParagraph"/>
        <w:numPr>
          <w:ilvl w:val="0"/>
          <w:numId w:val="2"/>
        </w:numPr>
      </w:pPr>
      <w:r>
        <w:t>Yes.</w:t>
      </w:r>
    </w:p>
    <w:p w:rsidR="00CC7243" w:rsidRDefault="00CC7243" w:rsidP="00CC7243"/>
    <w:p w:rsidR="00C13787" w:rsidRDefault="00C13787" w:rsidP="00C13787">
      <w:pPr>
        <w:pStyle w:val="ListParagraph"/>
        <w:numPr>
          <w:ilvl w:val="0"/>
          <w:numId w:val="1"/>
        </w:numPr>
      </w:pPr>
      <w:proofErr w:type="gramStart"/>
      <w:r>
        <w:t>Read through</w:t>
      </w:r>
      <w:proofErr w:type="gramEnd"/>
      <w:r>
        <w:t xml:space="preserve"> the first half of this tutorial and add a button to the </w:t>
      </w:r>
      <w:proofErr w:type="spellStart"/>
      <w:r>
        <w:t>JFrame</w:t>
      </w:r>
      <w:proofErr w:type="spellEnd"/>
      <w:r>
        <w:t xml:space="preserve">. </w:t>
      </w:r>
      <w:hyperlink r:id="rId5" w:history="1">
        <w:r w:rsidRPr="00C13787">
          <w:rPr>
            <w:rStyle w:val="Hyperlink"/>
          </w:rPr>
          <w:t>http://www.ja</w:t>
        </w:r>
        <w:bookmarkStart w:id="0" w:name="_GoBack"/>
        <w:bookmarkEnd w:id="0"/>
        <w:r w:rsidRPr="00C13787">
          <w:rPr>
            <w:rStyle w:val="Hyperlink"/>
          </w:rPr>
          <w:t>v</w:t>
        </w:r>
        <w:r w:rsidRPr="00C13787">
          <w:rPr>
            <w:rStyle w:val="Hyperlink"/>
          </w:rPr>
          <w:t>a2s.com/Tutorials/Java/Java_Swing/0400__Java_Swing_JFrame.htm</w:t>
        </w:r>
      </w:hyperlink>
    </w:p>
    <w:sectPr w:rsidR="00C13787" w:rsidSect="00A47905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2D9A"/>
    <w:multiLevelType w:val="hybridMultilevel"/>
    <w:tmpl w:val="C2C45316"/>
    <w:lvl w:ilvl="0" w:tplc="17CC45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902B10"/>
    <w:multiLevelType w:val="hybridMultilevel"/>
    <w:tmpl w:val="6D42E04C"/>
    <w:lvl w:ilvl="0" w:tplc="85C8DC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13"/>
    <w:rsid w:val="000803DD"/>
    <w:rsid w:val="000971A5"/>
    <w:rsid w:val="00170FA7"/>
    <w:rsid w:val="00187642"/>
    <w:rsid w:val="00202213"/>
    <w:rsid w:val="00202959"/>
    <w:rsid w:val="00747DB4"/>
    <w:rsid w:val="00903533"/>
    <w:rsid w:val="00995572"/>
    <w:rsid w:val="00A47905"/>
    <w:rsid w:val="00C13787"/>
    <w:rsid w:val="00CC7243"/>
    <w:rsid w:val="00D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D715"/>
  <w15:chartTrackingRefBased/>
  <w15:docId w15:val="{EB34F18C-573E-4D7D-ACA1-B4C5B758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2s.com/Tutorials/Java/Java_Swing/0400__Java_Swing_JFra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5658BD4</Template>
  <TotalTime>45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Dahal, Amrit</cp:lastModifiedBy>
  <cp:revision>3</cp:revision>
  <dcterms:created xsi:type="dcterms:W3CDTF">2019-04-16T20:43:00Z</dcterms:created>
  <dcterms:modified xsi:type="dcterms:W3CDTF">2019-04-16T21:27:00Z</dcterms:modified>
</cp:coreProperties>
</file>