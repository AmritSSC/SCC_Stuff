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37B" w:rsidRPr="00A72934" w:rsidRDefault="00CE237B" w:rsidP="00CE237B">
      <w:pPr>
        <w:spacing w:after="0"/>
        <w:rPr>
          <w:b/>
          <w:sz w:val="32"/>
        </w:rPr>
      </w:pPr>
      <w:r>
        <w:rPr>
          <w:b/>
          <w:sz w:val="32"/>
        </w:rPr>
        <w:t xml:space="preserve">                                  For Loops Homework</w:t>
      </w:r>
    </w:p>
    <w:p w:rsidR="00CE237B" w:rsidRPr="00A72934" w:rsidRDefault="00CE237B" w:rsidP="00CE237B">
      <w:pPr>
        <w:spacing w:after="0"/>
        <w:rPr>
          <w:sz w:val="28"/>
          <w:szCs w:val="28"/>
        </w:rPr>
      </w:pPr>
    </w:p>
    <w:p w:rsidR="00CE237B" w:rsidRDefault="00CE237B" w:rsidP="00CE237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Write </w:t>
      </w:r>
      <w:proofErr w:type="gramStart"/>
      <w:r>
        <w:rPr>
          <w:sz w:val="28"/>
          <w:szCs w:val="28"/>
        </w:rPr>
        <w:t>a for</w:t>
      </w:r>
      <w:proofErr w:type="gramEnd"/>
      <w:r>
        <w:rPr>
          <w:sz w:val="28"/>
          <w:szCs w:val="28"/>
        </w:rPr>
        <w:t xml:space="preserve"> loop to sum all the integers between 1 and 100.</w:t>
      </w:r>
    </w:p>
    <w:p w:rsidR="00CE237B" w:rsidRDefault="00CE237B" w:rsidP="00CE237B">
      <w:pPr>
        <w:pStyle w:val="ListParagraph"/>
        <w:spacing w:after="0"/>
        <w:ind w:left="1440"/>
        <w:rPr>
          <w:sz w:val="28"/>
          <w:szCs w:val="28"/>
        </w:rPr>
      </w:pPr>
    </w:p>
    <w:p w:rsidR="00CE237B" w:rsidRDefault="00CE237B" w:rsidP="00CE237B">
      <w:pPr>
        <w:pStyle w:val="ListParagraph"/>
        <w:spacing w:after="0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n = 0, sum = 0;</w:t>
      </w:r>
    </w:p>
    <w:p w:rsidR="00CE237B" w:rsidRDefault="00CE237B" w:rsidP="00CE237B">
      <w:pPr>
        <w:pStyle w:val="ListParagraph"/>
        <w:spacing w:after="0"/>
        <w:ind w:left="1440"/>
        <w:rPr>
          <w:sz w:val="28"/>
          <w:szCs w:val="28"/>
        </w:rPr>
      </w:pPr>
    </w:p>
    <w:p w:rsidR="00CE237B" w:rsidRDefault="00CE237B" w:rsidP="00CE237B">
      <w:pPr>
        <w:pStyle w:val="ListParagraph"/>
        <w:spacing w:after="0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n = 0; n &lt; 100; n++)</w:t>
      </w:r>
    </w:p>
    <w:p w:rsidR="00CE237B" w:rsidRDefault="00CE237B" w:rsidP="00CE237B">
      <w:pPr>
        <w:pStyle w:val="ListParagraph"/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E237B" w:rsidRDefault="00CE237B" w:rsidP="00CE237B">
      <w:pPr>
        <w:pStyle w:val="ListParagraph"/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sum</w:t>
      </w:r>
      <w:proofErr w:type="gramEnd"/>
      <w:r>
        <w:rPr>
          <w:sz w:val="28"/>
          <w:szCs w:val="28"/>
        </w:rPr>
        <w:t xml:space="preserve"> += n;</w:t>
      </w:r>
    </w:p>
    <w:p w:rsidR="00CE237B" w:rsidRDefault="00CE237B" w:rsidP="00CE237B">
      <w:pPr>
        <w:pStyle w:val="ListParagraph"/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E237B" w:rsidRDefault="00CE237B" w:rsidP="00CE237B">
      <w:pPr>
        <w:spacing w:after="0"/>
        <w:rPr>
          <w:sz w:val="28"/>
          <w:szCs w:val="28"/>
        </w:rPr>
      </w:pPr>
    </w:p>
    <w:p w:rsidR="00CE237B" w:rsidRDefault="00CE237B" w:rsidP="00CE237B">
      <w:pPr>
        <w:spacing w:after="0"/>
        <w:rPr>
          <w:sz w:val="28"/>
          <w:szCs w:val="28"/>
        </w:rPr>
      </w:pPr>
    </w:p>
    <w:p w:rsidR="00CE237B" w:rsidRDefault="00CE237B" w:rsidP="00CE237B">
      <w:pPr>
        <w:spacing w:after="0"/>
        <w:rPr>
          <w:sz w:val="28"/>
          <w:szCs w:val="28"/>
        </w:rPr>
      </w:pPr>
    </w:p>
    <w:p w:rsidR="00CE237B" w:rsidRDefault="00CE237B" w:rsidP="00CE237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 1784, Carl Gauss solved problem #1 in seconds by noticing that:</w:t>
      </w:r>
    </w:p>
    <w:p w:rsidR="00CE237B" w:rsidRPr="009C28F0" w:rsidRDefault="00CE237B" w:rsidP="00CE237B">
      <w:pPr>
        <w:pStyle w:val="ListParagraph"/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+ 99 = 100, 2 + 98 = 100, 3 + 97 = 100… </w:t>
      </w:r>
      <w:r w:rsidRPr="009C28F0">
        <w:rPr>
          <w:sz w:val="28"/>
          <w:szCs w:val="28"/>
        </w:rPr>
        <w:t>(</w:t>
      </w:r>
      <w:proofErr w:type="gramStart"/>
      <w:r w:rsidRPr="009C28F0">
        <w:rPr>
          <w:sz w:val="28"/>
          <w:szCs w:val="28"/>
        </w:rPr>
        <w:t>he</w:t>
      </w:r>
      <w:proofErr w:type="gramEnd"/>
      <w:r w:rsidRPr="009C28F0">
        <w:rPr>
          <w:sz w:val="28"/>
          <w:szCs w:val="28"/>
        </w:rPr>
        <w:t xml:space="preserve"> was 7 years old at the time.)</w:t>
      </w:r>
    </w:p>
    <w:p w:rsidR="00CE237B" w:rsidRDefault="00CE237B" w:rsidP="00CE237B">
      <w:pPr>
        <w:pStyle w:val="ListParagraph"/>
        <w:spacing w:after="0"/>
        <w:rPr>
          <w:sz w:val="28"/>
          <w:szCs w:val="28"/>
        </w:rPr>
      </w:pPr>
    </w:p>
    <w:p w:rsidR="00CE237B" w:rsidRPr="006441E5" w:rsidRDefault="00CE237B" w:rsidP="00CE237B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Write </w:t>
      </w:r>
      <w:proofErr w:type="gramStart"/>
      <w:r>
        <w:rPr>
          <w:sz w:val="28"/>
          <w:szCs w:val="28"/>
        </w:rPr>
        <w:t>a for</w:t>
      </w:r>
      <w:proofErr w:type="gramEnd"/>
      <w:r>
        <w:rPr>
          <w:sz w:val="28"/>
          <w:szCs w:val="28"/>
        </w:rPr>
        <w:t xml:space="preserve"> loop to compute the sum in #1 using approximately half the number of executions of the for loop in #1. </w:t>
      </w:r>
    </w:p>
    <w:p w:rsidR="00CE237B" w:rsidRDefault="00CE237B" w:rsidP="00CE237B">
      <w:pPr>
        <w:spacing w:after="0"/>
        <w:rPr>
          <w:sz w:val="28"/>
          <w:szCs w:val="28"/>
        </w:rPr>
      </w:pPr>
    </w:p>
    <w:p w:rsidR="00CE237B" w:rsidRDefault="00CE237B" w:rsidP="00CE237B">
      <w:pPr>
        <w:spacing w:after="0"/>
        <w:rPr>
          <w:sz w:val="28"/>
          <w:szCs w:val="28"/>
        </w:rPr>
      </w:pPr>
    </w:p>
    <w:p w:rsidR="00CE237B" w:rsidRDefault="00CE237B" w:rsidP="00CE237B">
      <w:pPr>
        <w:spacing w:after="0"/>
        <w:rPr>
          <w:sz w:val="28"/>
          <w:szCs w:val="28"/>
        </w:rPr>
      </w:pPr>
    </w:p>
    <w:p w:rsidR="00CE237B" w:rsidRDefault="00CE237B" w:rsidP="00CE237B">
      <w:pPr>
        <w:spacing w:after="0"/>
        <w:rPr>
          <w:sz w:val="28"/>
          <w:szCs w:val="28"/>
        </w:rPr>
      </w:pPr>
    </w:p>
    <w:p w:rsidR="00CE237B" w:rsidRDefault="00CE237B" w:rsidP="00CE237B">
      <w:pPr>
        <w:spacing w:after="0"/>
        <w:rPr>
          <w:sz w:val="28"/>
          <w:szCs w:val="28"/>
        </w:rPr>
      </w:pPr>
    </w:p>
    <w:p w:rsidR="00CE237B" w:rsidRDefault="00CE237B" w:rsidP="00CE237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72934">
        <w:rPr>
          <w:sz w:val="28"/>
          <w:szCs w:val="28"/>
        </w:rPr>
        <w:t>Write a program that</w:t>
      </w:r>
      <w:r>
        <w:rPr>
          <w:sz w:val="28"/>
          <w:szCs w:val="28"/>
        </w:rPr>
        <w:t xml:space="preserve"> outputs the sequence of numbers: 1, 4, 9, 16, 25, 36, 49, 64, 81, 100, 121</w:t>
      </w:r>
    </w:p>
    <w:p w:rsidR="00CE237B" w:rsidRDefault="00CE237B" w:rsidP="00CE237B">
      <w:pPr>
        <w:spacing w:after="0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x ;</w:t>
      </w:r>
      <w:proofErr w:type="gramEnd"/>
    </w:p>
    <w:p w:rsidR="00CE237B" w:rsidRDefault="00CE237B" w:rsidP="00CE237B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For (x = 1; x &lt;12; x++)</w:t>
      </w:r>
    </w:p>
    <w:p w:rsidR="00CE237B" w:rsidRDefault="00CE237B" w:rsidP="00CE237B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E237B" w:rsidRDefault="00CE237B" w:rsidP="00CE237B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(x*x);</w:t>
      </w:r>
    </w:p>
    <w:p w:rsidR="00CE237B" w:rsidRPr="008D35A2" w:rsidRDefault="00CE237B" w:rsidP="00CE237B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E237B" w:rsidRDefault="00CE237B" w:rsidP="00CE237B">
      <w:pPr>
        <w:spacing w:after="0"/>
        <w:ind w:left="360"/>
        <w:rPr>
          <w:sz w:val="28"/>
          <w:szCs w:val="28"/>
        </w:rPr>
      </w:pPr>
    </w:p>
    <w:p w:rsidR="00CE237B" w:rsidRDefault="00CE237B" w:rsidP="00CE237B">
      <w:pPr>
        <w:spacing w:after="0"/>
        <w:ind w:left="360"/>
        <w:rPr>
          <w:sz w:val="28"/>
          <w:szCs w:val="28"/>
        </w:rPr>
      </w:pPr>
    </w:p>
    <w:p w:rsidR="00CE237B" w:rsidRDefault="00CE237B" w:rsidP="00CE237B">
      <w:pPr>
        <w:spacing w:after="0"/>
        <w:ind w:left="360"/>
        <w:rPr>
          <w:sz w:val="28"/>
          <w:szCs w:val="28"/>
        </w:rPr>
      </w:pPr>
    </w:p>
    <w:p w:rsidR="00CE237B" w:rsidRDefault="00CE237B" w:rsidP="00CE237B">
      <w:pPr>
        <w:spacing w:after="0"/>
        <w:ind w:left="360"/>
        <w:rPr>
          <w:sz w:val="28"/>
          <w:szCs w:val="28"/>
        </w:rPr>
      </w:pPr>
    </w:p>
    <w:p w:rsidR="00CE237B" w:rsidRDefault="00CE237B" w:rsidP="00CE237B">
      <w:pPr>
        <w:spacing w:after="0"/>
        <w:ind w:left="360"/>
        <w:rPr>
          <w:sz w:val="28"/>
          <w:szCs w:val="28"/>
        </w:rPr>
      </w:pPr>
    </w:p>
    <w:p w:rsidR="00CE237B" w:rsidRDefault="00CE237B" w:rsidP="00CE237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Write a program for problem #3 that does not use the multiplication operator (*).</w:t>
      </w:r>
    </w:p>
    <w:p w:rsidR="00CE237B" w:rsidRDefault="00CE237B" w:rsidP="00CE237B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(Hint: look at the difference between each number in the sequence of squares…)</w:t>
      </w:r>
    </w:p>
    <w:p w:rsidR="00CE237B" w:rsidRDefault="00CE237B" w:rsidP="00CE237B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x = 0, </w:t>
      </w:r>
      <w:proofErr w:type="gramStart"/>
      <w:r>
        <w:rPr>
          <w:sz w:val="28"/>
          <w:szCs w:val="28"/>
        </w:rPr>
        <w:t>out  =</w:t>
      </w:r>
      <w:proofErr w:type="gramEnd"/>
      <w:r>
        <w:rPr>
          <w:sz w:val="28"/>
          <w:szCs w:val="28"/>
        </w:rPr>
        <w:t xml:space="preserve"> 0;</w:t>
      </w:r>
    </w:p>
    <w:p w:rsidR="00CE237B" w:rsidRDefault="00CE237B" w:rsidP="00CE237B">
      <w:pPr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(x);</w:t>
      </w:r>
    </w:p>
    <w:p w:rsidR="00CE237B" w:rsidRDefault="00CE237B" w:rsidP="00CE237B">
      <w:pPr>
        <w:pStyle w:val="ListParagraph"/>
        <w:spacing w:after="0"/>
        <w:rPr>
          <w:sz w:val="28"/>
          <w:szCs w:val="28"/>
        </w:rPr>
      </w:pPr>
    </w:p>
    <w:p w:rsidR="00CE237B" w:rsidRDefault="00CE237B" w:rsidP="00CE237B">
      <w:pPr>
        <w:ind w:left="1440"/>
        <w:rPr>
          <w:sz w:val="28"/>
          <w:szCs w:val="28"/>
        </w:rPr>
      </w:pPr>
      <w:r>
        <w:rPr>
          <w:sz w:val="28"/>
          <w:szCs w:val="28"/>
        </w:rPr>
        <w:t>For (x = 1; x &lt;12; x++)</w:t>
      </w:r>
    </w:p>
    <w:p w:rsidR="00CE237B" w:rsidRDefault="00CE237B" w:rsidP="00CE237B">
      <w:pPr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E237B" w:rsidRDefault="00CE237B" w:rsidP="00CE237B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If </w:t>
      </w:r>
      <w:proofErr w:type="gramStart"/>
      <w:r>
        <w:rPr>
          <w:sz w:val="28"/>
          <w:szCs w:val="28"/>
        </w:rPr>
        <w:t>( x</w:t>
      </w:r>
      <w:proofErr w:type="gramEnd"/>
      <w:r>
        <w:rPr>
          <w:sz w:val="28"/>
          <w:szCs w:val="28"/>
        </w:rPr>
        <w:t>==1 )</w:t>
      </w:r>
    </w:p>
    <w:p w:rsidR="00CE237B" w:rsidRDefault="00CE237B" w:rsidP="00CE237B">
      <w:pPr>
        <w:ind w:left="216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E237B" w:rsidRDefault="00CE237B" w:rsidP="00CE237B">
      <w:pPr>
        <w:ind w:left="216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out</w:t>
      </w:r>
      <w:proofErr w:type="gramEnd"/>
      <w:r>
        <w:rPr>
          <w:sz w:val="28"/>
          <w:szCs w:val="28"/>
        </w:rPr>
        <w:t xml:space="preserve"> = x;</w:t>
      </w:r>
    </w:p>
    <w:p w:rsidR="00CE237B" w:rsidRDefault="00CE237B" w:rsidP="00CE237B">
      <w:pPr>
        <w:ind w:left="2160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out);</w:t>
      </w:r>
    </w:p>
    <w:p w:rsidR="00CE237B" w:rsidRDefault="00CE237B" w:rsidP="00CE237B">
      <w:pPr>
        <w:ind w:left="216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E237B" w:rsidRDefault="00CE237B" w:rsidP="00CE237B">
      <w:pPr>
        <w:ind w:left="2160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CE237B" w:rsidRDefault="00CE237B" w:rsidP="00CE237B">
      <w:pPr>
        <w:ind w:left="216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E237B" w:rsidRDefault="00CE237B" w:rsidP="00CE237B">
      <w:pPr>
        <w:ind w:left="216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out + </w:t>
      </w:r>
    </w:p>
    <w:p w:rsidR="00CE237B" w:rsidRDefault="00CE237B" w:rsidP="00CE237B">
      <w:pPr>
        <w:ind w:left="216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E237B" w:rsidRDefault="00CE237B" w:rsidP="00CE237B">
      <w:pPr>
        <w:ind w:left="2160"/>
        <w:rPr>
          <w:sz w:val="28"/>
          <w:szCs w:val="28"/>
        </w:rPr>
      </w:pPr>
    </w:p>
    <w:p w:rsidR="00CE237B" w:rsidRPr="008D35A2" w:rsidRDefault="00CE237B" w:rsidP="00CE237B">
      <w:pPr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E237B" w:rsidRDefault="00CE237B" w:rsidP="00CE237B">
      <w:pPr>
        <w:spacing w:after="0"/>
        <w:ind w:left="360"/>
        <w:rPr>
          <w:sz w:val="28"/>
          <w:szCs w:val="28"/>
        </w:rPr>
      </w:pPr>
    </w:p>
    <w:p w:rsidR="00CE237B" w:rsidRDefault="00CE237B" w:rsidP="00CE237B">
      <w:pPr>
        <w:spacing w:after="0"/>
        <w:ind w:left="360"/>
        <w:rPr>
          <w:sz w:val="28"/>
          <w:szCs w:val="28"/>
        </w:rPr>
      </w:pPr>
    </w:p>
    <w:p w:rsidR="00CE237B" w:rsidRDefault="00CE237B" w:rsidP="00CE237B">
      <w:pPr>
        <w:spacing w:after="0"/>
        <w:ind w:left="360"/>
        <w:rPr>
          <w:sz w:val="28"/>
          <w:szCs w:val="28"/>
        </w:rPr>
      </w:pPr>
    </w:p>
    <w:p w:rsidR="00CE237B" w:rsidRDefault="00CE237B" w:rsidP="00CE237B">
      <w:pPr>
        <w:spacing w:after="0"/>
        <w:rPr>
          <w:sz w:val="28"/>
          <w:szCs w:val="28"/>
        </w:rPr>
      </w:pPr>
    </w:p>
    <w:p w:rsidR="00CE237B" w:rsidRDefault="00CE237B" w:rsidP="00CE237B">
      <w:pPr>
        <w:spacing w:after="0"/>
        <w:rPr>
          <w:sz w:val="28"/>
          <w:szCs w:val="28"/>
        </w:rPr>
      </w:pPr>
    </w:p>
    <w:p w:rsidR="00CE237B" w:rsidRPr="00C2774B" w:rsidRDefault="00CE237B" w:rsidP="00CE237B">
      <w:pPr>
        <w:spacing w:after="0"/>
        <w:rPr>
          <w:sz w:val="28"/>
          <w:szCs w:val="28"/>
        </w:rPr>
      </w:pPr>
    </w:p>
    <w:p w:rsidR="00CE237B" w:rsidRDefault="00CE237B" w:rsidP="00CE237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Write nested for loops to produce this output:</w:t>
      </w:r>
    </w:p>
    <w:p w:rsidR="00CE237B" w:rsidRDefault="00CE237B" w:rsidP="00CE237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1</w:t>
      </w:r>
    </w:p>
    <w:p w:rsidR="00CE237B" w:rsidRDefault="00CE237B" w:rsidP="00CE237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2</w:t>
      </w:r>
    </w:p>
    <w:p w:rsidR="00CE237B" w:rsidRDefault="00CE237B" w:rsidP="00CE237B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3</w:t>
      </w:r>
    </w:p>
    <w:p w:rsidR="00CE237B" w:rsidRDefault="00CE237B" w:rsidP="00CE237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4</w:t>
      </w:r>
    </w:p>
    <w:p w:rsidR="00CE237B" w:rsidRDefault="00CE237B" w:rsidP="00CE237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5</w:t>
      </w:r>
    </w:p>
    <w:p w:rsidR="00CE237B" w:rsidRDefault="00CE237B" w:rsidP="00CE237B">
      <w:pPr>
        <w:spacing w:after="0"/>
        <w:rPr>
          <w:sz w:val="28"/>
          <w:szCs w:val="28"/>
        </w:rPr>
      </w:pPr>
    </w:p>
    <w:p w:rsidR="00CE237B" w:rsidRDefault="00CE237B" w:rsidP="00CE237B">
      <w:pPr>
        <w:spacing w:after="0"/>
        <w:rPr>
          <w:sz w:val="28"/>
          <w:szCs w:val="28"/>
        </w:rPr>
      </w:pPr>
    </w:p>
    <w:p w:rsidR="00CE237B" w:rsidRDefault="00CE237B" w:rsidP="00CE237B">
      <w:pPr>
        <w:spacing w:after="0"/>
        <w:rPr>
          <w:sz w:val="28"/>
          <w:szCs w:val="28"/>
        </w:rPr>
      </w:pPr>
    </w:p>
    <w:p w:rsidR="00CE237B" w:rsidRDefault="00CE237B" w:rsidP="00CE237B">
      <w:pPr>
        <w:spacing w:after="0"/>
        <w:rPr>
          <w:sz w:val="28"/>
          <w:szCs w:val="28"/>
        </w:rPr>
      </w:pPr>
    </w:p>
    <w:p w:rsidR="00CE237B" w:rsidRDefault="00CE237B" w:rsidP="00CE237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F5923">
        <w:rPr>
          <w:sz w:val="28"/>
          <w:szCs w:val="28"/>
        </w:rPr>
        <w:t>The first 12 Fibonacci numbers are: 1  1  2  3  5  8  13  21  34  55  89  144</w:t>
      </w:r>
    </w:p>
    <w:p w:rsidR="00CE237B" w:rsidRPr="000F5923" w:rsidRDefault="00CE237B" w:rsidP="00CE237B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What is the pattern here?</w:t>
      </w:r>
    </w:p>
    <w:p w:rsidR="00CE237B" w:rsidRDefault="00CE237B" w:rsidP="00CE237B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Write a program to compute the first 12 Fibonacci numbers.</w:t>
      </w:r>
    </w:p>
    <w:p w:rsidR="00CE237B" w:rsidRDefault="00CE237B" w:rsidP="00CE237B">
      <w:pPr>
        <w:pStyle w:val="ListParagraph"/>
        <w:spacing w:after="0"/>
        <w:rPr>
          <w:sz w:val="28"/>
          <w:szCs w:val="28"/>
        </w:rPr>
      </w:pPr>
    </w:p>
    <w:p w:rsidR="00CE237B" w:rsidRDefault="00CE237B" w:rsidP="00CE237B">
      <w:pPr>
        <w:pStyle w:val="ListParagraph"/>
        <w:spacing w:after="0"/>
        <w:rPr>
          <w:sz w:val="28"/>
          <w:szCs w:val="28"/>
        </w:rPr>
      </w:pPr>
    </w:p>
    <w:p w:rsidR="00CE237B" w:rsidRDefault="00CE237B" w:rsidP="00CE237B">
      <w:pPr>
        <w:pStyle w:val="ListParagraph"/>
        <w:spacing w:after="0"/>
        <w:rPr>
          <w:sz w:val="28"/>
          <w:szCs w:val="28"/>
        </w:rPr>
      </w:pPr>
    </w:p>
    <w:p w:rsidR="00CE237B" w:rsidRDefault="00CE237B" w:rsidP="00CE237B">
      <w:pPr>
        <w:pStyle w:val="ListParagraph"/>
        <w:spacing w:after="0"/>
        <w:rPr>
          <w:sz w:val="28"/>
          <w:szCs w:val="28"/>
        </w:rPr>
      </w:pPr>
    </w:p>
    <w:p w:rsidR="00CE237B" w:rsidRDefault="00CE237B" w:rsidP="00CE237B">
      <w:pPr>
        <w:pStyle w:val="ListParagraph"/>
        <w:spacing w:after="0"/>
        <w:rPr>
          <w:sz w:val="28"/>
          <w:szCs w:val="28"/>
        </w:rPr>
      </w:pPr>
    </w:p>
    <w:p w:rsidR="00CE237B" w:rsidRDefault="00CE237B" w:rsidP="00CE237B">
      <w:pPr>
        <w:pStyle w:val="ListParagraph"/>
        <w:spacing w:after="0"/>
        <w:rPr>
          <w:sz w:val="28"/>
          <w:szCs w:val="28"/>
        </w:rPr>
      </w:pPr>
    </w:p>
    <w:p w:rsidR="00CE237B" w:rsidRDefault="00CE237B" w:rsidP="00CE237B">
      <w:pPr>
        <w:pStyle w:val="ListParagraph"/>
        <w:spacing w:after="0"/>
        <w:rPr>
          <w:sz w:val="28"/>
          <w:szCs w:val="28"/>
        </w:rPr>
      </w:pPr>
    </w:p>
    <w:p w:rsidR="00CE237B" w:rsidRPr="00C2774B" w:rsidRDefault="00CE237B" w:rsidP="00CE237B">
      <w:pPr>
        <w:spacing w:after="0"/>
        <w:rPr>
          <w:sz w:val="28"/>
          <w:szCs w:val="28"/>
        </w:rPr>
      </w:pPr>
    </w:p>
    <w:p w:rsidR="00CE237B" w:rsidRDefault="00CE237B" w:rsidP="00CE237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Write nested for loops to produce the following output:</w:t>
      </w:r>
    </w:p>
    <w:p w:rsidR="00CE237B" w:rsidRDefault="00CE237B" w:rsidP="00CE237B">
      <w:pPr>
        <w:spacing w:after="0"/>
        <w:rPr>
          <w:sz w:val="28"/>
          <w:szCs w:val="28"/>
        </w:rPr>
      </w:pPr>
    </w:p>
    <w:p w:rsidR="00CE237B" w:rsidRDefault="00CE237B" w:rsidP="00CE237B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000111222333444555666777888999</w:t>
      </w:r>
    </w:p>
    <w:p w:rsidR="00CE237B" w:rsidRDefault="00CE237B" w:rsidP="00CE237B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000111222333444555666777888999</w:t>
      </w:r>
    </w:p>
    <w:p w:rsidR="00CE237B" w:rsidRDefault="00CE237B" w:rsidP="00CE237B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000111222333444555666777888999</w:t>
      </w:r>
    </w:p>
    <w:p w:rsidR="00CE237B" w:rsidRDefault="00CE237B" w:rsidP="00CE237B">
      <w:pPr>
        <w:spacing w:after="0"/>
        <w:rPr>
          <w:sz w:val="28"/>
          <w:szCs w:val="28"/>
        </w:rPr>
      </w:pPr>
    </w:p>
    <w:p w:rsidR="00CE237B" w:rsidRDefault="00CE237B" w:rsidP="00CE237B">
      <w:pPr>
        <w:spacing w:after="0"/>
        <w:rPr>
          <w:sz w:val="28"/>
          <w:szCs w:val="28"/>
        </w:rPr>
      </w:pPr>
    </w:p>
    <w:p w:rsidR="00CE237B" w:rsidRDefault="00CE237B" w:rsidP="00CE237B">
      <w:pPr>
        <w:spacing w:after="0"/>
        <w:rPr>
          <w:sz w:val="28"/>
          <w:szCs w:val="28"/>
        </w:rPr>
      </w:pPr>
    </w:p>
    <w:p w:rsidR="00CE237B" w:rsidRDefault="00CE237B" w:rsidP="00CE237B">
      <w:pPr>
        <w:spacing w:after="0"/>
        <w:rPr>
          <w:sz w:val="28"/>
          <w:szCs w:val="28"/>
        </w:rPr>
      </w:pPr>
    </w:p>
    <w:p w:rsidR="00CE237B" w:rsidRDefault="00CE237B" w:rsidP="00CE237B">
      <w:pPr>
        <w:spacing w:after="0"/>
        <w:rPr>
          <w:sz w:val="28"/>
          <w:szCs w:val="28"/>
        </w:rPr>
      </w:pPr>
    </w:p>
    <w:p w:rsidR="00CE237B" w:rsidRDefault="00CE237B" w:rsidP="00CE237B">
      <w:pPr>
        <w:spacing w:after="0"/>
        <w:rPr>
          <w:sz w:val="28"/>
          <w:szCs w:val="28"/>
        </w:rPr>
      </w:pPr>
    </w:p>
    <w:p w:rsidR="00CE237B" w:rsidRDefault="00CE237B" w:rsidP="00CE237B">
      <w:pPr>
        <w:spacing w:after="0"/>
        <w:rPr>
          <w:sz w:val="28"/>
          <w:szCs w:val="28"/>
        </w:rPr>
      </w:pPr>
    </w:p>
    <w:p w:rsidR="00CE237B" w:rsidRDefault="00CE237B" w:rsidP="00CE237B">
      <w:pPr>
        <w:spacing w:after="0"/>
        <w:rPr>
          <w:sz w:val="28"/>
          <w:szCs w:val="28"/>
        </w:rPr>
      </w:pPr>
    </w:p>
    <w:p w:rsidR="00CE237B" w:rsidRDefault="00CE237B" w:rsidP="00CE237B">
      <w:pPr>
        <w:spacing w:after="0"/>
        <w:rPr>
          <w:sz w:val="28"/>
          <w:szCs w:val="28"/>
        </w:rPr>
      </w:pPr>
    </w:p>
    <w:p w:rsidR="00CE237B" w:rsidRDefault="00CE237B" w:rsidP="00CE237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Write nested for loops to produce the following output:</w:t>
      </w:r>
    </w:p>
    <w:p w:rsidR="00CE237B" w:rsidRPr="00E222E3" w:rsidRDefault="00CE237B" w:rsidP="00CE237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1111111111</w:t>
      </w:r>
    </w:p>
    <w:p w:rsidR="00CE237B" w:rsidRPr="00E222E3" w:rsidRDefault="00CE237B" w:rsidP="00CE237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E222E3">
        <w:rPr>
          <w:sz w:val="28"/>
          <w:szCs w:val="28"/>
        </w:rPr>
        <w:t xml:space="preserve">             22222222</w:t>
      </w:r>
    </w:p>
    <w:p w:rsidR="00CE237B" w:rsidRPr="00E222E3" w:rsidRDefault="00CE237B" w:rsidP="00CE237B">
      <w:pPr>
        <w:pStyle w:val="ListParagraph"/>
        <w:spacing w:after="0" w:line="360" w:lineRule="auto"/>
        <w:rPr>
          <w:sz w:val="28"/>
          <w:szCs w:val="28"/>
        </w:rPr>
      </w:pPr>
      <w:r w:rsidRPr="00E222E3">
        <w:rPr>
          <w:sz w:val="28"/>
          <w:szCs w:val="28"/>
        </w:rPr>
        <w:lastRenderedPageBreak/>
        <w:t xml:space="preserve">      </w:t>
      </w:r>
      <w:r>
        <w:rPr>
          <w:sz w:val="28"/>
          <w:szCs w:val="28"/>
        </w:rPr>
        <w:t xml:space="preserve">       </w:t>
      </w:r>
      <w:r w:rsidRPr="00E222E3">
        <w:rPr>
          <w:sz w:val="28"/>
          <w:szCs w:val="28"/>
        </w:rPr>
        <w:t>3</w:t>
      </w:r>
      <w:r>
        <w:rPr>
          <w:sz w:val="28"/>
          <w:szCs w:val="28"/>
        </w:rPr>
        <w:t>33333</w:t>
      </w:r>
    </w:p>
    <w:p w:rsidR="00CE237B" w:rsidRPr="00E222E3" w:rsidRDefault="00CE237B" w:rsidP="00CE237B">
      <w:pPr>
        <w:pStyle w:val="ListParagraph"/>
        <w:spacing w:after="0" w:line="360" w:lineRule="auto"/>
        <w:rPr>
          <w:sz w:val="28"/>
          <w:szCs w:val="28"/>
        </w:rPr>
      </w:pPr>
      <w:r w:rsidRPr="00E222E3">
        <w:rPr>
          <w:sz w:val="28"/>
          <w:szCs w:val="28"/>
        </w:rPr>
        <w:t xml:space="preserve">             4444</w:t>
      </w:r>
    </w:p>
    <w:p w:rsidR="00CE237B" w:rsidRDefault="00CE237B" w:rsidP="00CE237B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E222E3">
        <w:rPr>
          <w:sz w:val="28"/>
          <w:szCs w:val="28"/>
        </w:rPr>
        <w:t>55</w:t>
      </w:r>
    </w:p>
    <w:p w:rsidR="00CE237B" w:rsidRDefault="00CE237B" w:rsidP="00CE237B">
      <w:pPr>
        <w:pStyle w:val="ListParagraph"/>
        <w:spacing w:after="0"/>
        <w:rPr>
          <w:sz w:val="28"/>
          <w:szCs w:val="28"/>
        </w:rPr>
      </w:pPr>
    </w:p>
    <w:p w:rsidR="00CE237B" w:rsidRDefault="00CE237B" w:rsidP="00CE237B">
      <w:pPr>
        <w:pStyle w:val="ListParagraph"/>
        <w:spacing w:after="0"/>
        <w:rPr>
          <w:sz w:val="28"/>
          <w:szCs w:val="28"/>
        </w:rPr>
      </w:pPr>
    </w:p>
    <w:p w:rsidR="00CE237B" w:rsidRDefault="00CE237B" w:rsidP="00CE237B">
      <w:pPr>
        <w:pStyle w:val="ListParagraph"/>
        <w:spacing w:after="0"/>
        <w:rPr>
          <w:sz w:val="28"/>
          <w:szCs w:val="28"/>
        </w:rPr>
      </w:pPr>
    </w:p>
    <w:p w:rsidR="00CE237B" w:rsidRDefault="00CE237B" w:rsidP="00CE237B">
      <w:pPr>
        <w:pStyle w:val="ListParagraph"/>
        <w:spacing w:after="0"/>
        <w:rPr>
          <w:sz w:val="28"/>
          <w:szCs w:val="28"/>
        </w:rPr>
      </w:pPr>
    </w:p>
    <w:p w:rsidR="00CE237B" w:rsidRDefault="00CE237B" w:rsidP="00CE237B">
      <w:pPr>
        <w:pStyle w:val="ListParagraph"/>
        <w:spacing w:after="0"/>
        <w:rPr>
          <w:sz w:val="28"/>
          <w:szCs w:val="28"/>
        </w:rPr>
      </w:pPr>
    </w:p>
    <w:p w:rsidR="00CE237B" w:rsidRDefault="00CE237B" w:rsidP="00CE237B">
      <w:pPr>
        <w:pStyle w:val="ListParagraph"/>
        <w:spacing w:after="0"/>
        <w:rPr>
          <w:sz w:val="28"/>
          <w:szCs w:val="28"/>
        </w:rPr>
      </w:pPr>
    </w:p>
    <w:p w:rsidR="00CE237B" w:rsidRDefault="00CE237B" w:rsidP="00CE237B">
      <w:pPr>
        <w:pStyle w:val="ListParagraph"/>
        <w:spacing w:after="0"/>
        <w:rPr>
          <w:sz w:val="28"/>
          <w:szCs w:val="28"/>
        </w:rPr>
      </w:pPr>
    </w:p>
    <w:p w:rsidR="00CE237B" w:rsidRDefault="00CE237B" w:rsidP="00CE237B">
      <w:pPr>
        <w:pStyle w:val="ListParagraph"/>
        <w:spacing w:after="0"/>
        <w:rPr>
          <w:sz w:val="28"/>
          <w:szCs w:val="28"/>
        </w:rPr>
      </w:pPr>
    </w:p>
    <w:p w:rsidR="00CE237B" w:rsidRDefault="00CE237B" w:rsidP="00CE237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Write nested for loops to produce the following output:</w:t>
      </w:r>
    </w:p>
    <w:p w:rsidR="00CE237B" w:rsidRDefault="00CE237B" w:rsidP="00CE237B">
      <w:pPr>
        <w:spacing w:after="0"/>
        <w:rPr>
          <w:sz w:val="28"/>
          <w:szCs w:val="28"/>
        </w:rPr>
      </w:pPr>
    </w:p>
    <w:p w:rsidR="00CE237B" w:rsidRDefault="00CE237B" w:rsidP="00CE237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$</w:t>
      </w:r>
    </w:p>
    <w:p w:rsidR="00CE237B" w:rsidRDefault="00CE237B" w:rsidP="00CE237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$$$</w:t>
      </w:r>
    </w:p>
    <w:p w:rsidR="00CE237B" w:rsidRDefault="00CE237B" w:rsidP="00CE237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$$$$$</w:t>
      </w:r>
    </w:p>
    <w:p w:rsidR="00CE237B" w:rsidRDefault="00CE237B" w:rsidP="00CE237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$$$$$$$</w:t>
      </w:r>
    </w:p>
    <w:p w:rsidR="00CE237B" w:rsidRPr="00C2774B" w:rsidRDefault="00CE237B" w:rsidP="00CE237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$$$$$$$$$</w:t>
      </w:r>
    </w:p>
    <w:p w:rsidR="00CE237B" w:rsidRDefault="00CE237B" w:rsidP="00CE237B">
      <w:pPr>
        <w:pStyle w:val="ListParagraph"/>
        <w:spacing w:after="0"/>
        <w:rPr>
          <w:sz w:val="28"/>
          <w:szCs w:val="28"/>
        </w:rPr>
      </w:pPr>
    </w:p>
    <w:p w:rsidR="00CE237B" w:rsidRDefault="00CE237B" w:rsidP="00CE237B">
      <w:pPr>
        <w:pStyle w:val="ListParagraph"/>
        <w:spacing w:after="0"/>
        <w:rPr>
          <w:sz w:val="28"/>
          <w:szCs w:val="28"/>
        </w:rPr>
      </w:pPr>
    </w:p>
    <w:p w:rsidR="00CE237B" w:rsidRDefault="00CE237B" w:rsidP="00CE237B">
      <w:pPr>
        <w:pStyle w:val="ListParagraph"/>
        <w:spacing w:after="0"/>
        <w:rPr>
          <w:sz w:val="28"/>
          <w:szCs w:val="28"/>
        </w:rPr>
      </w:pPr>
    </w:p>
    <w:p w:rsidR="00CE237B" w:rsidRDefault="00CE237B" w:rsidP="00CE237B">
      <w:pPr>
        <w:pStyle w:val="ListParagraph"/>
        <w:spacing w:after="0"/>
        <w:rPr>
          <w:sz w:val="28"/>
          <w:szCs w:val="28"/>
        </w:rPr>
      </w:pPr>
    </w:p>
    <w:p w:rsidR="00CE237B" w:rsidRPr="00284743" w:rsidRDefault="00CE237B" w:rsidP="00CE237B">
      <w:pPr>
        <w:spacing w:after="0"/>
        <w:rPr>
          <w:sz w:val="28"/>
          <w:szCs w:val="28"/>
        </w:rPr>
      </w:pPr>
      <w:bookmarkStart w:id="0" w:name="_GoBack"/>
      <w:bookmarkEnd w:id="0"/>
    </w:p>
    <w:p w:rsidR="00CE237B" w:rsidRDefault="00CE237B" w:rsidP="00CE237B">
      <w:pPr>
        <w:spacing w:after="0"/>
        <w:rPr>
          <w:sz w:val="28"/>
          <w:szCs w:val="28"/>
        </w:rPr>
      </w:pPr>
    </w:p>
    <w:p w:rsidR="00CE237B" w:rsidRDefault="00CE237B" w:rsidP="00CE237B">
      <w:pPr>
        <w:spacing w:after="0"/>
        <w:rPr>
          <w:sz w:val="28"/>
          <w:szCs w:val="28"/>
        </w:rPr>
      </w:pPr>
    </w:p>
    <w:p w:rsidR="00CE237B" w:rsidRDefault="00CE237B" w:rsidP="00CE237B">
      <w:pPr>
        <w:spacing w:after="0"/>
        <w:rPr>
          <w:sz w:val="28"/>
          <w:szCs w:val="28"/>
        </w:rPr>
      </w:pPr>
    </w:p>
    <w:p w:rsidR="00CE237B" w:rsidRPr="009C28F0" w:rsidRDefault="00CE237B" w:rsidP="00CE237B">
      <w:pPr>
        <w:spacing w:after="0"/>
        <w:rPr>
          <w:sz w:val="28"/>
          <w:szCs w:val="28"/>
        </w:rPr>
      </w:pPr>
    </w:p>
    <w:p w:rsidR="00CE237B" w:rsidRDefault="00CE237B" w:rsidP="00CE237B">
      <w:pPr>
        <w:spacing w:after="0"/>
        <w:rPr>
          <w:sz w:val="28"/>
          <w:szCs w:val="28"/>
        </w:rPr>
      </w:pPr>
    </w:p>
    <w:p w:rsidR="006441E5" w:rsidRPr="00CE237B" w:rsidRDefault="006441E5" w:rsidP="00CE237B"/>
    <w:sectPr w:rsidR="006441E5" w:rsidRPr="00CE237B" w:rsidSect="00097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13161"/>
    <w:multiLevelType w:val="hybridMultilevel"/>
    <w:tmpl w:val="3FE0D65E"/>
    <w:lvl w:ilvl="0" w:tplc="5F0E36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053C4"/>
    <w:multiLevelType w:val="hybridMultilevel"/>
    <w:tmpl w:val="C292E44A"/>
    <w:lvl w:ilvl="0" w:tplc="5F0E36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494"/>
    <w:rsid w:val="00075255"/>
    <w:rsid w:val="000971A5"/>
    <w:rsid w:val="000C21FB"/>
    <w:rsid w:val="000F5923"/>
    <w:rsid w:val="00284743"/>
    <w:rsid w:val="006441E5"/>
    <w:rsid w:val="00747DB4"/>
    <w:rsid w:val="007A246B"/>
    <w:rsid w:val="00853494"/>
    <w:rsid w:val="008D35A2"/>
    <w:rsid w:val="00903533"/>
    <w:rsid w:val="009C28F0"/>
    <w:rsid w:val="00A72934"/>
    <w:rsid w:val="00AC4C4C"/>
    <w:rsid w:val="00C2774B"/>
    <w:rsid w:val="00CE237B"/>
    <w:rsid w:val="00E222E3"/>
    <w:rsid w:val="00E4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0885"/>
  <w15:chartTrackingRefBased/>
  <w15:docId w15:val="{81B75AE5-9282-457D-9CD6-2899B6E7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E7343085</Template>
  <TotalTime>63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Denzler, Christian</dc:creator>
  <cp:keywords/>
  <dc:description/>
  <cp:lastModifiedBy>Dahal, Amrit</cp:lastModifiedBy>
  <cp:revision>3</cp:revision>
  <dcterms:created xsi:type="dcterms:W3CDTF">2019-05-14T21:00:00Z</dcterms:created>
  <dcterms:modified xsi:type="dcterms:W3CDTF">2019-05-14T22:17:00Z</dcterms:modified>
</cp:coreProperties>
</file>