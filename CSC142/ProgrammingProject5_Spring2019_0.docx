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DB4" w:rsidRDefault="00A81529" w:rsidP="00AB2184">
      <w:pPr>
        <w:jc w:val="center"/>
        <w:rPr>
          <w:b/>
          <w:sz w:val="28"/>
        </w:rPr>
      </w:pPr>
      <w:r>
        <w:rPr>
          <w:b/>
          <w:sz w:val="28"/>
        </w:rPr>
        <w:t>Programming Assignment #5 Spring</w:t>
      </w:r>
      <w:bookmarkStart w:id="0" w:name="_GoBack"/>
      <w:bookmarkEnd w:id="0"/>
      <w:r w:rsidR="00BD7E24">
        <w:rPr>
          <w:b/>
          <w:sz w:val="28"/>
        </w:rPr>
        <w:t>, 2019</w:t>
      </w:r>
    </w:p>
    <w:p w:rsidR="00AB2184" w:rsidRDefault="008369C9" w:rsidP="00AB2184">
      <w:pPr>
        <w:rPr>
          <w:sz w:val="28"/>
        </w:rPr>
      </w:pPr>
      <w:r>
        <w:rPr>
          <w:sz w:val="28"/>
        </w:rPr>
        <w:t xml:space="preserve"> </w:t>
      </w:r>
    </w:p>
    <w:p w:rsidR="0095170A" w:rsidRDefault="00195F33" w:rsidP="00AB2184">
      <w:pPr>
        <w:rPr>
          <w:sz w:val="28"/>
        </w:rPr>
      </w:pPr>
      <w:r>
        <w:rPr>
          <w:sz w:val="28"/>
        </w:rPr>
        <w:t>I have a Geiger C</w:t>
      </w:r>
      <w:r w:rsidR="008369C9">
        <w:rPr>
          <w:sz w:val="28"/>
        </w:rPr>
        <w:t>ounter</w:t>
      </w:r>
      <w:r>
        <w:rPr>
          <w:sz w:val="28"/>
        </w:rPr>
        <w:t xml:space="preserve"> (</w:t>
      </w:r>
      <w:hyperlink r:id="rId5" w:history="1">
        <w:r w:rsidRPr="00195F33">
          <w:rPr>
            <w:rStyle w:val="Hyperlink"/>
            <w:sz w:val="28"/>
          </w:rPr>
          <w:t>https://en.wikipedia.org/wiki/Geiger_counter</w:t>
        </w:r>
      </w:hyperlink>
      <w:r>
        <w:rPr>
          <w:sz w:val="28"/>
        </w:rPr>
        <w:t>)</w:t>
      </w:r>
      <w:r w:rsidR="008369C9">
        <w:rPr>
          <w:sz w:val="28"/>
        </w:rPr>
        <w:t xml:space="preserve"> that measures </w:t>
      </w:r>
      <w:r w:rsidR="00281142">
        <w:rPr>
          <w:sz w:val="28"/>
        </w:rPr>
        <w:t xml:space="preserve">beta, gamma, and X-ray </w:t>
      </w:r>
      <w:r w:rsidR="008369C9">
        <w:rPr>
          <w:sz w:val="28"/>
        </w:rPr>
        <w:t xml:space="preserve">radiation in counts per minute.  </w:t>
      </w:r>
    </w:p>
    <w:p w:rsidR="0095170A" w:rsidRDefault="0095170A" w:rsidP="00AB2184">
      <w:pPr>
        <w:rPr>
          <w:sz w:val="28"/>
        </w:rPr>
      </w:pPr>
      <w:r>
        <w:rPr>
          <w:sz w:val="28"/>
        </w:rPr>
        <w:t xml:space="preserve">I don’t have any </w:t>
      </w:r>
      <w:r w:rsidR="003C2BB8">
        <w:rPr>
          <w:sz w:val="28"/>
        </w:rPr>
        <w:t xml:space="preserve">strong </w:t>
      </w:r>
      <w:r>
        <w:rPr>
          <w:sz w:val="28"/>
        </w:rPr>
        <w:t>radioactive sources in my home</w:t>
      </w:r>
      <w:r w:rsidR="003C2BB8">
        <w:rPr>
          <w:sz w:val="28"/>
        </w:rPr>
        <w:t xml:space="preserve"> that I know of</w:t>
      </w:r>
      <w:r>
        <w:rPr>
          <w:sz w:val="28"/>
        </w:rPr>
        <w:t xml:space="preserve">, so I assume the Geiger counter is measuring </w:t>
      </w:r>
      <w:r w:rsidR="003C2BB8">
        <w:rPr>
          <w:sz w:val="28"/>
        </w:rPr>
        <w:t xml:space="preserve">only the </w:t>
      </w:r>
      <w:r w:rsidR="00F22C86">
        <w:rPr>
          <w:sz w:val="28"/>
        </w:rPr>
        <w:t xml:space="preserve">natural </w:t>
      </w:r>
      <w:r w:rsidR="003C2BB8">
        <w:rPr>
          <w:sz w:val="28"/>
        </w:rPr>
        <w:t>background radiation in the</w:t>
      </w:r>
      <w:r>
        <w:rPr>
          <w:sz w:val="28"/>
        </w:rPr>
        <w:t xml:space="preserve"> local environment</w:t>
      </w:r>
      <w:r w:rsidR="003C2BB8">
        <w:rPr>
          <w:sz w:val="28"/>
        </w:rPr>
        <w:t xml:space="preserve"> of the counter</w:t>
      </w:r>
      <w:r>
        <w:rPr>
          <w:sz w:val="28"/>
        </w:rPr>
        <w:t>. (</w:t>
      </w:r>
      <w:hyperlink r:id="rId6" w:history="1">
        <w:r w:rsidRPr="0095170A">
          <w:rPr>
            <w:rStyle w:val="Hyperlink"/>
            <w:sz w:val="28"/>
          </w:rPr>
          <w:t>https://en.wikipedia.org/wiki/Background_radiation</w:t>
        </w:r>
      </w:hyperlink>
      <w:r>
        <w:rPr>
          <w:sz w:val="28"/>
        </w:rPr>
        <w:t>)</w:t>
      </w:r>
    </w:p>
    <w:p w:rsidR="00F22C86" w:rsidRDefault="0095170A" w:rsidP="00AB2184">
      <w:pPr>
        <w:rPr>
          <w:sz w:val="28"/>
        </w:rPr>
      </w:pPr>
      <w:r>
        <w:rPr>
          <w:sz w:val="28"/>
        </w:rPr>
        <w:t>Some of the b</w:t>
      </w:r>
      <w:r w:rsidR="003C2BB8">
        <w:rPr>
          <w:sz w:val="28"/>
        </w:rPr>
        <w:t xml:space="preserve">ackground radiation measured comes from the decay of radioactive isotopes in the earth.  Another component of the background radiation comes from cosmic rays, originating in outer space.  </w:t>
      </w:r>
    </w:p>
    <w:p w:rsidR="0095170A" w:rsidRPr="00F22C86" w:rsidRDefault="003C2BB8" w:rsidP="00AB2184">
      <w:pPr>
        <w:rPr>
          <w:i/>
          <w:sz w:val="28"/>
        </w:rPr>
      </w:pPr>
      <w:r>
        <w:rPr>
          <w:sz w:val="28"/>
        </w:rPr>
        <w:t xml:space="preserve">Average background </w:t>
      </w:r>
      <w:r w:rsidR="00F22C86">
        <w:rPr>
          <w:sz w:val="28"/>
        </w:rPr>
        <w:t>radiation counts per minute varies</w:t>
      </w:r>
      <w:r>
        <w:rPr>
          <w:sz w:val="28"/>
        </w:rPr>
        <w:t xml:space="preserve"> somewhat by geographic location</w:t>
      </w:r>
      <w:r w:rsidR="004808EB">
        <w:rPr>
          <w:sz w:val="28"/>
        </w:rPr>
        <w:t>, due to differing amounts of radioactive elements</w:t>
      </w:r>
      <w:r w:rsidR="00F22C86">
        <w:rPr>
          <w:sz w:val="28"/>
        </w:rPr>
        <w:t>.</w:t>
      </w:r>
      <w:r>
        <w:rPr>
          <w:sz w:val="28"/>
        </w:rPr>
        <w:t xml:space="preserve"> (</w:t>
      </w:r>
      <w:r w:rsidRPr="00F22C86">
        <w:rPr>
          <w:i/>
          <w:sz w:val="28"/>
        </w:rPr>
        <w:t>you can find a map on the internet if you are interested)</w:t>
      </w:r>
    </w:p>
    <w:p w:rsidR="00F22C86" w:rsidRDefault="004808EB" w:rsidP="00AB2184">
      <w:pPr>
        <w:rPr>
          <w:sz w:val="28"/>
        </w:rPr>
      </w:pPr>
      <w:r>
        <w:rPr>
          <w:sz w:val="28"/>
        </w:rPr>
        <w:t>Also</w:t>
      </w:r>
      <w:r w:rsidR="00F22C86">
        <w:rPr>
          <w:sz w:val="28"/>
        </w:rPr>
        <w:t>, our atmosphere helps shield us from the cosmic ray component of the background.  The Wikipedia article above notes that the city of Denver, Colorado (5200 feet elevation) receives approximately twice the amount of radiation from cosmic rays as a city at sea level.</w:t>
      </w:r>
    </w:p>
    <w:p w:rsidR="00F22C86" w:rsidRDefault="00F22C86" w:rsidP="00AB2184">
      <w:pPr>
        <w:rPr>
          <w:sz w:val="28"/>
        </w:rPr>
      </w:pPr>
    </w:p>
    <w:p w:rsidR="00F22C86" w:rsidRDefault="0095170A" w:rsidP="00AB2184">
      <w:pPr>
        <w:rPr>
          <w:sz w:val="28"/>
        </w:rPr>
      </w:pPr>
      <w:r>
        <w:rPr>
          <w:sz w:val="28"/>
        </w:rPr>
        <w:t xml:space="preserve"> </w:t>
      </w:r>
      <w:r w:rsidR="008369C9">
        <w:rPr>
          <w:sz w:val="28"/>
        </w:rPr>
        <w:t xml:space="preserve">The raw data file </w:t>
      </w:r>
      <w:r w:rsidR="00972C7A">
        <w:rPr>
          <w:sz w:val="28"/>
        </w:rPr>
        <w:t xml:space="preserve">logged by the </w:t>
      </w:r>
      <w:r w:rsidR="004808EB">
        <w:rPr>
          <w:sz w:val="28"/>
        </w:rPr>
        <w:t xml:space="preserve">Geiger </w:t>
      </w:r>
      <w:r w:rsidR="00972C7A">
        <w:rPr>
          <w:sz w:val="28"/>
        </w:rPr>
        <w:t>counter</w:t>
      </w:r>
      <w:r w:rsidR="008369C9">
        <w:rPr>
          <w:sz w:val="28"/>
        </w:rPr>
        <w:t xml:space="preserve"> </w:t>
      </w:r>
      <w:r w:rsidR="00972C7A">
        <w:rPr>
          <w:sz w:val="28"/>
        </w:rPr>
        <w:t xml:space="preserve">is formatted as </w:t>
      </w:r>
      <w:proofErr w:type="gramStart"/>
      <w:r w:rsidR="00972C7A">
        <w:rPr>
          <w:sz w:val="28"/>
        </w:rPr>
        <w:t xml:space="preserve">a </w:t>
      </w:r>
      <w:r>
        <w:rPr>
          <w:sz w:val="28"/>
        </w:rPr>
        <w:t xml:space="preserve"> </w:t>
      </w:r>
      <w:r w:rsidRPr="00972C7A">
        <w:rPr>
          <w:b/>
          <w:sz w:val="28"/>
        </w:rPr>
        <w:t>.</w:t>
      </w:r>
      <w:proofErr w:type="gramEnd"/>
      <w:r w:rsidRPr="00972C7A">
        <w:rPr>
          <w:b/>
          <w:sz w:val="28"/>
        </w:rPr>
        <w:t>csv</w:t>
      </w:r>
      <w:r w:rsidR="00972C7A">
        <w:rPr>
          <w:sz w:val="28"/>
        </w:rPr>
        <w:t xml:space="preserve"> file</w:t>
      </w:r>
      <w:r w:rsidR="004808EB">
        <w:rPr>
          <w:sz w:val="28"/>
        </w:rPr>
        <w:t>.  This is a standard file format that can be</w:t>
      </w:r>
      <w:r w:rsidR="00972C7A">
        <w:rPr>
          <w:sz w:val="28"/>
        </w:rPr>
        <w:t xml:space="preserve"> produced by Microsoft Excel</w:t>
      </w:r>
      <w:r w:rsidR="004808EB">
        <w:rPr>
          <w:sz w:val="28"/>
        </w:rPr>
        <w:t xml:space="preserve"> and other spreadsheet programs</w:t>
      </w:r>
      <w:r w:rsidR="00972C7A">
        <w:rPr>
          <w:sz w:val="28"/>
        </w:rPr>
        <w:t>.</w:t>
      </w:r>
    </w:p>
    <w:p w:rsidR="0095170A" w:rsidRDefault="0095170A" w:rsidP="00AB2184">
      <w:pPr>
        <w:rPr>
          <w:sz w:val="28"/>
        </w:rPr>
      </w:pPr>
      <w:r>
        <w:rPr>
          <w:sz w:val="28"/>
        </w:rPr>
        <w:t xml:space="preserve"> ( </w:t>
      </w:r>
      <w:hyperlink r:id="rId7" w:history="1">
        <w:r w:rsidRPr="0095170A">
          <w:rPr>
            <w:rStyle w:val="Hyperlink"/>
            <w:sz w:val="28"/>
          </w:rPr>
          <w:t>https://en.wikipedia.org/wiki/Comma-separated_values</w:t>
        </w:r>
      </w:hyperlink>
      <w:r>
        <w:rPr>
          <w:sz w:val="28"/>
        </w:rPr>
        <w:t xml:space="preserve">) </w:t>
      </w:r>
    </w:p>
    <w:p w:rsidR="008369C9" w:rsidRDefault="0095170A" w:rsidP="00AB2184">
      <w:pPr>
        <w:rPr>
          <w:sz w:val="28"/>
        </w:rPr>
      </w:pPr>
      <w:r>
        <w:rPr>
          <w:sz w:val="28"/>
        </w:rPr>
        <w:t xml:space="preserve">The file </w:t>
      </w:r>
      <w:r w:rsidR="00F22C86">
        <w:rPr>
          <w:sz w:val="28"/>
        </w:rPr>
        <w:t>looks like the following</w:t>
      </w:r>
      <w:r w:rsidR="00BA5FA8">
        <w:rPr>
          <w:sz w:val="28"/>
        </w:rPr>
        <w:t xml:space="preserve"> when displayed using the </w:t>
      </w:r>
      <w:r w:rsidR="00F22C86">
        <w:rPr>
          <w:b/>
          <w:i/>
          <w:sz w:val="28"/>
        </w:rPr>
        <w:t>vi</w:t>
      </w:r>
      <w:r w:rsidR="00BA5FA8">
        <w:rPr>
          <w:sz w:val="28"/>
        </w:rPr>
        <w:t xml:space="preserve"> text editor</w:t>
      </w:r>
      <w:r w:rsidR="00F22C86">
        <w:rPr>
          <w:sz w:val="28"/>
        </w:rPr>
        <w:t>. (it may display quite differently in other text editors or in Excel):</w:t>
      </w: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t xml:space="preserve">GQ Electronics LLC, GMC Data </w:t>
      </w:r>
      <w:proofErr w:type="spellStart"/>
      <w:proofErr w:type="gramStart"/>
      <w:r w:rsidRPr="008369C9">
        <w:rPr>
          <w:rFonts w:ascii="Lucida Bright" w:hAnsi="Lucida Bright"/>
          <w:color w:val="00B050"/>
          <w:sz w:val="20"/>
        </w:rPr>
        <w:t>Viewer,Version</w:t>
      </w:r>
      <w:proofErr w:type="spellEnd"/>
      <w:proofErr w:type="gramEnd"/>
      <w:r w:rsidRPr="008369C9">
        <w:rPr>
          <w:rFonts w:ascii="Lucida Bright" w:hAnsi="Lucida Bright"/>
          <w:color w:val="00B050"/>
          <w:sz w:val="20"/>
        </w:rPr>
        <w:t xml:space="preserve"> 2.40</w:t>
      </w: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t xml:space="preserve">Date </w:t>
      </w:r>
      <w:proofErr w:type="gramStart"/>
      <w:r w:rsidRPr="008369C9">
        <w:rPr>
          <w:rFonts w:ascii="Lucida Bright" w:hAnsi="Lucida Bright"/>
          <w:color w:val="00B050"/>
          <w:sz w:val="20"/>
        </w:rPr>
        <w:t>Time,uSv</w:t>
      </w:r>
      <w:proofErr w:type="gramEnd"/>
      <w:r w:rsidRPr="008369C9">
        <w:rPr>
          <w:rFonts w:ascii="Lucida Bright" w:hAnsi="Lucida Bright"/>
          <w:color w:val="00B050"/>
          <w:sz w:val="20"/>
        </w:rPr>
        <w:t>/h,CPM,#1,#2,#3,#4,#5,#6,#7,#8,#9,#10,#11,#12,#13,#14,#15,#16,#17,#18,#19,#20,#21,#22,#23,#24,#25,#26,#27,#28,#29,#30,#31,#32,#33,#34,#35,#36,#37,#38,#39,#40,#41,#42,#43,#44,#45,#46,#47,#48,#49,#50,#51,#52,#53,#54,#55,#56,#57,#58,#59,#60,</w:t>
      </w:r>
    </w:p>
    <w:p w:rsidR="008369C9" w:rsidRPr="008369C9" w:rsidRDefault="008369C9" w:rsidP="008369C9">
      <w:pPr>
        <w:rPr>
          <w:rFonts w:ascii="Lucida Bright" w:hAnsi="Lucida Bright"/>
          <w:color w:val="00B050"/>
          <w:sz w:val="20"/>
        </w:rPr>
      </w:pP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lastRenderedPageBreak/>
        <w:t>FEDERAL-</w:t>
      </w:r>
      <w:proofErr w:type="gramStart"/>
      <w:r w:rsidRPr="008369C9">
        <w:rPr>
          <w:rFonts w:ascii="Lucida Bright" w:hAnsi="Lucida Bright"/>
          <w:color w:val="00B050"/>
          <w:sz w:val="20"/>
        </w:rPr>
        <w:t>WAY,,,</w:t>
      </w:r>
      <w:proofErr w:type="gramEnd"/>
    </w:p>
    <w:p w:rsidR="008369C9" w:rsidRPr="008369C9" w:rsidRDefault="008369C9" w:rsidP="008369C9">
      <w:pPr>
        <w:rPr>
          <w:rFonts w:ascii="Lucida Bright" w:hAnsi="Lucida Bright"/>
          <w:color w:val="00B050"/>
          <w:sz w:val="20"/>
        </w:rPr>
      </w:pP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t xml:space="preserve">2018-04-06 </w:t>
      </w:r>
      <w:proofErr w:type="gramStart"/>
      <w:r w:rsidRPr="008369C9">
        <w:rPr>
          <w:rFonts w:ascii="Lucida Bright" w:hAnsi="Lucida Bright"/>
          <w:color w:val="00B050"/>
          <w:sz w:val="20"/>
        </w:rPr>
        <w:t>17:13,Every</w:t>
      </w:r>
      <w:proofErr w:type="gramEnd"/>
      <w:r w:rsidRPr="008369C9">
        <w:rPr>
          <w:rFonts w:ascii="Lucida Bright" w:hAnsi="Lucida Bright"/>
          <w:color w:val="00B050"/>
          <w:sz w:val="20"/>
        </w:rPr>
        <w:t xml:space="preserve"> Minute,16,</w:t>
      </w: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t xml:space="preserve">2018-04-06 </w:t>
      </w:r>
      <w:proofErr w:type="gramStart"/>
      <w:r w:rsidRPr="008369C9">
        <w:rPr>
          <w:rFonts w:ascii="Lucida Bright" w:hAnsi="Lucida Bright"/>
          <w:color w:val="00B050"/>
          <w:sz w:val="20"/>
        </w:rPr>
        <w:t>17:14,Every</w:t>
      </w:r>
      <w:proofErr w:type="gramEnd"/>
      <w:r w:rsidRPr="008369C9">
        <w:rPr>
          <w:rFonts w:ascii="Lucida Bright" w:hAnsi="Lucida Bright"/>
          <w:color w:val="00B050"/>
          <w:sz w:val="20"/>
        </w:rPr>
        <w:t xml:space="preserve"> Minute,18,</w:t>
      </w:r>
    </w:p>
    <w:p w:rsidR="008369C9" w:rsidRPr="008369C9" w:rsidRDefault="008369C9" w:rsidP="008369C9">
      <w:pPr>
        <w:rPr>
          <w:rFonts w:ascii="Lucida Bright" w:hAnsi="Lucida Bright"/>
          <w:color w:val="00B050"/>
          <w:sz w:val="20"/>
        </w:rPr>
      </w:pPr>
      <w:r w:rsidRPr="008369C9">
        <w:rPr>
          <w:rFonts w:ascii="Lucida Bright" w:hAnsi="Lucida Bright"/>
          <w:color w:val="00B050"/>
          <w:sz w:val="20"/>
        </w:rPr>
        <w:t xml:space="preserve">2018-04-06 </w:t>
      </w:r>
      <w:proofErr w:type="gramStart"/>
      <w:r w:rsidRPr="008369C9">
        <w:rPr>
          <w:rFonts w:ascii="Lucida Bright" w:hAnsi="Lucida Bright"/>
          <w:color w:val="00B050"/>
          <w:sz w:val="20"/>
        </w:rPr>
        <w:t>17:15,Every</w:t>
      </w:r>
      <w:proofErr w:type="gramEnd"/>
      <w:r w:rsidRPr="008369C9">
        <w:rPr>
          <w:rFonts w:ascii="Lucida Bright" w:hAnsi="Lucida Bright"/>
          <w:color w:val="00B050"/>
          <w:sz w:val="20"/>
        </w:rPr>
        <w:t xml:space="preserve"> Minute,15,</w:t>
      </w:r>
    </w:p>
    <w:p w:rsidR="008369C9" w:rsidRDefault="008369C9" w:rsidP="008369C9">
      <w:pPr>
        <w:rPr>
          <w:rFonts w:ascii="Lucida Bright" w:hAnsi="Lucida Bright"/>
          <w:color w:val="00B050"/>
          <w:sz w:val="20"/>
        </w:rPr>
      </w:pPr>
      <w:r w:rsidRPr="008369C9">
        <w:rPr>
          <w:rFonts w:ascii="Lucida Bright" w:hAnsi="Lucida Bright"/>
          <w:color w:val="00B050"/>
          <w:sz w:val="20"/>
        </w:rPr>
        <w:t xml:space="preserve">2018-04-06 </w:t>
      </w:r>
      <w:proofErr w:type="gramStart"/>
      <w:r w:rsidRPr="008369C9">
        <w:rPr>
          <w:rFonts w:ascii="Lucida Bright" w:hAnsi="Lucida Bright"/>
          <w:color w:val="00B050"/>
          <w:sz w:val="20"/>
        </w:rPr>
        <w:t>17:16,Every</w:t>
      </w:r>
      <w:proofErr w:type="gramEnd"/>
      <w:r w:rsidRPr="008369C9">
        <w:rPr>
          <w:rFonts w:ascii="Lucida Bright" w:hAnsi="Lucida Bright"/>
          <w:color w:val="00B050"/>
          <w:sz w:val="20"/>
        </w:rPr>
        <w:t xml:space="preserve"> Minute,15,</w:t>
      </w:r>
    </w:p>
    <w:p w:rsidR="00972C7A" w:rsidRDefault="00972C7A" w:rsidP="008369C9">
      <w:pPr>
        <w:rPr>
          <w:rFonts w:ascii="Lucida Bright" w:hAnsi="Lucida Bright"/>
          <w:color w:val="00B050"/>
          <w:sz w:val="20"/>
        </w:rPr>
      </w:pPr>
    </w:p>
    <w:p w:rsidR="00FE68F1" w:rsidRDefault="00972C7A" w:rsidP="008369C9">
      <w:pPr>
        <w:rPr>
          <w:sz w:val="28"/>
        </w:rPr>
      </w:pPr>
      <w:r>
        <w:rPr>
          <w:sz w:val="28"/>
        </w:rPr>
        <w:t>There is an option</w:t>
      </w:r>
      <w:r w:rsidR="00FE68F1">
        <w:rPr>
          <w:sz w:val="28"/>
        </w:rPr>
        <w:t xml:space="preserve"> on the Geiger counter</w:t>
      </w:r>
      <w:r>
        <w:rPr>
          <w:sz w:val="28"/>
        </w:rPr>
        <w:t xml:space="preserve"> to log location data –</w:t>
      </w:r>
      <w:r w:rsidR="00FE68F1">
        <w:rPr>
          <w:sz w:val="28"/>
        </w:rPr>
        <w:t xml:space="preserve"> tho</w:t>
      </w:r>
      <w:r>
        <w:rPr>
          <w:sz w:val="28"/>
        </w:rPr>
        <w:t>se are</w:t>
      </w:r>
      <w:r w:rsidR="00FE68F1">
        <w:rPr>
          <w:sz w:val="28"/>
        </w:rPr>
        <w:t xml:space="preserve"> the lines in the file that contain</w:t>
      </w:r>
      <w:r>
        <w:rPr>
          <w:sz w:val="28"/>
        </w:rPr>
        <w:t xml:space="preserve"> the string “Federal Way”.  </w:t>
      </w:r>
      <w:r w:rsidR="00FE68F1">
        <w:rPr>
          <w:sz w:val="28"/>
        </w:rPr>
        <w:t xml:space="preserve"> </w:t>
      </w:r>
    </w:p>
    <w:p w:rsidR="00972C7A" w:rsidRDefault="00FE68F1" w:rsidP="008369C9">
      <w:pPr>
        <w:rPr>
          <w:sz w:val="28"/>
        </w:rPr>
      </w:pPr>
      <w:r>
        <w:rPr>
          <w:sz w:val="28"/>
        </w:rPr>
        <w:t>After I inspected the log file, I found that every time the location was written to the log file, the Geiger counter skipped logging one or two minutes of data.  I   turned off the location logging around the end of April in the file, and never turned it back on.  I am fairly sure that after the last occurrence in the file of the string “Federal Way”, every minute of data was correctly written to the log file.</w:t>
      </w:r>
    </w:p>
    <w:p w:rsidR="00FE68F1" w:rsidRPr="00FE68F1" w:rsidRDefault="00FE68F1" w:rsidP="008369C9">
      <w:pPr>
        <w:rPr>
          <w:sz w:val="28"/>
        </w:rPr>
      </w:pPr>
      <w:r>
        <w:rPr>
          <w:sz w:val="28"/>
        </w:rPr>
        <w:t xml:space="preserve"> </w:t>
      </w:r>
    </w:p>
    <w:p w:rsidR="008369C9" w:rsidRDefault="00195F33" w:rsidP="008369C9">
      <w:pPr>
        <w:rPr>
          <w:sz w:val="28"/>
        </w:rPr>
      </w:pPr>
      <w:r>
        <w:rPr>
          <w:sz w:val="28"/>
        </w:rPr>
        <w:t>For this project, you are</w:t>
      </w:r>
      <w:r w:rsidR="008369C9">
        <w:rPr>
          <w:sz w:val="28"/>
        </w:rPr>
        <w:t xml:space="preserve"> only interested in lines that look like the last few above:  The time and date the data was taken, and the number of counts per minute (</w:t>
      </w:r>
      <w:r>
        <w:rPr>
          <w:sz w:val="28"/>
        </w:rPr>
        <w:t xml:space="preserve">the integer </w:t>
      </w:r>
      <w:r w:rsidR="008369C9">
        <w:rPr>
          <w:sz w:val="28"/>
        </w:rPr>
        <w:t>at the end of the line).</w:t>
      </w:r>
    </w:p>
    <w:p w:rsidR="00BA5FA8" w:rsidRDefault="00195F33" w:rsidP="008369C9">
      <w:pPr>
        <w:rPr>
          <w:sz w:val="28"/>
        </w:rPr>
      </w:pPr>
      <w:r>
        <w:rPr>
          <w:sz w:val="28"/>
        </w:rPr>
        <w:t>Your program will read a file with the above format named</w:t>
      </w:r>
      <w:r w:rsidR="004808EB">
        <w:rPr>
          <w:sz w:val="28"/>
        </w:rPr>
        <w:t xml:space="preserve"> “</w:t>
      </w:r>
      <w:r w:rsidR="00F70878">
        <w:rPr>
          <w:sz w:val="28"/>
        </w:rPr>
        <w:t>7_04</w:t>
      </w:r>
      <w:r w:rsidR="004808EB">
        <w:rPr>
          <w:sz w:val="28"/>
        </w:rPr>
        <w:t>_18.csv”</w:t>
      </w:r>
      <w:r w:rsidR="00BA5FA8">
        <w:rPr>
          <w:sz w:val="28"/>
        </w:rPr>
        <w:t xml:space="preserve">.  </w:t>
      </w:r>
      <w:r w:rsidR="00F70878">
        <w:rPr>
          <w:sz w:val="28"/>
        </w:rPr>
        <w:t>A link to t</w:t>
      </w:r>
      <w:r w:rsidR="00BA5FA8">
        <w:rPr>
          <w:sz w:val="28"/>
        </w:rPr>
        <w:t>he file</w:t>
      </w:r>
      <w:r w:rsidR="00281142">
        <w:rPr>
          <w:sz w:val="28"/>
        </w:rPr>
        <w:t xml:space="preserve"> is located under the Resources block in WAMAP.  </w:t>
      </w:r>
    </w:p>
    <w:p w:rsidR="00281142" w:rsidRDefault="00F70878" w:rsidP="008369C9">
      <w:pPr>
        <w:rPr>
          <w:sz w:val="28"/>
        </w:rPr>
      </w:pPr>
      <w:r>
        <w:rPr>
          <w:sz w:val="28"/>
        </w:rPr>
        <w:t>The file consists of around 3</w:t>
      </w:r>
      <w:r w:rsidR="00BA5FA8">
        <w:rPr>
          <w:sz w:val="28"/>
        </w:rPr>
        <w:t xml:space="preserve"> months</w:t>
      </w:r>
      <w:r w:rsidR="00281142">
        <w:rPr>
          <w:sz w:val="28"/>
        </w:rPr>
        <w:t xml:space="preserve"> of </w:t>
      </w:r>
      <w:r w:rsidR="00AE773E">
        <w:rPr>
          <w:sz w:val="28"/>
        </w:rPr>
        <w:t>background radiation measurements, one measurement per min</w:t>
      </w:r>
      <w:r w:rsidR="0095170A">
        <w:rPr>
          <w:sz w:val="28"/>
        </w:rPr>
        <w:t xml:space="preserve">ute.  The first data line in the file </w:t>
      </w:r>
      <w:r w:rsidR="00AE773E">
        <w:rPr>
          <w:sz w:val="28"/>
        </w:rPr>
        <w:t>shows that at time 17:13 on April 6</w:t>
      </w:r>
      <w:r w:rsidR="00AE773E" w:rsidRPr="00AE773E">
        <w:rPr>
          <w:sz w:val="28"/>
          <w:vertAlign w:val="superscript"/>
        </w:rPr>
        <w:t>th</w:t>
      </w:r>
      <w:r w:rsidR="00AE773E">
        <w:rPr>
          <w:sz w:val="28"/>
        </w:rPr>
        <w:t>, 2018, 16 radiation events were counted.</w:t>
      </w:r>
    </w:p>
    <w:p w:rsidR="00674345" w:rsidRDefault="00AE773E" w:rsidP="008369C9">
      <w:pPr>
        <w:rPr>
          <w:sz w:val="28"/>
        </w:rPr>
      </w:pPr>
      <w:r>
        <w:rPr>
          <w:sz w:val="28"/>
        </w:rPr>
        <w:t xml:space="preserve">For this programming project: </w:t>
      </w:r>
    </w:p>
    <w:p w:rsidR="00674345" w:rsidRDefault="00674345" w:rsidP="008369C9">
      <w:pPr>
        <w:rPr>
          <w:sz w:val="28"/>
        </w:rPr>
      </w:pPr>
    </w:p>
    <w:p w:rsidR="00BF1450" w:rsidRDefault="00AE773E" w:rsidP="00674345">
      <w:pPr>
        <w:pStyle w:val="ListParagraph"/>
        <w:numPr>
          <w:ilvl w:val="0"/>
          <w:numId w:val="1"/>
        </w:numPr>
        <w:rPr>
          <w:sz w:val="28"/>
        </w:rPr>
      </w:pPr>
      <w:r w:rsidRPr="00674345">
        <w:rPr>
          <w:sz w:val="28"/>
        </w:rPr>
        <w:t xml:space="preserve"> </w:t>
      </w:r>
      <w:r w:rsidRPr="00674345">
        <w:rPr>
          <w:b/>
          <w:i/>
          <w:sz w:val="28"/>
        </w:rPr>
        <w:t>Find the maximum number of counts per minute in the file and write all of the data</w:t>
      </w:r>
      <w:r w:rsidR="00BF1450" w:rsidRPr="00674345">
        <w:rPr>
          <w:b/>
          <w:i/>
          <w:sz w:val="28"/>
        </w:rPr>
        <w:t xml:space="preserve"> lines to the console that are within 5 counts of</w:t>
      </w:r>
      <w:r w:rsidRPr="00674345">
        <w:rPr>
          <w:b/>
          <w:i/>
          <w:sz w:val="28"/>
        </w:rPr>
        <w:t xml:space="preserve"> the maximum number of counts per minute. </w:t>
      </w:r>
      <w:r w:rsidR="00BF1450" w:rsidRPr="00674345">
        <w:rPr>
          <w:sz w:val="28"/>
        </w:rPr>
        <w:t xml:space="preserve"> </w:t>
      </w:r>
      <w:r w:rsidR="004808EB">
        <w:rPr>
          <w:sz w:val="28"/>
        </w:rPr>
        <w:t xml:space="preserve">(If the maximum number of counts per minute in the file is 55, write all lines to the console that have readings greater than 50 counts </w:t>
      </w:r>
      <w:proofErr w:type="spellStart"/>
      <w:r w:rsidR="004808EB">
        <w:rPr>
          <w:sz w:val="28"/>
        </w:rPr>
        <w:t>perminute</w:t>
      </w:r>
      <w:proofErr w:type="spellEnd"/>
      <w:r w:rsidR="004808EB">
        <w:rPr>
          <w:sz w:val="28"/>
        </w:rPr>
        <w:t>)</w:t>
      </w:r>
    </w:p>
    <w:p w:rsidR="00674345" w:rsidRPr="00674345" w:rsidRDefault="00674345" w:rsidP="00674345">
      <w:pPr>
        <w:pStyle w:val="ListParagraph"/>
        <w:rPr>
          <w:sz w:val="28"/>
        </w:rPr>
      </w:pPr>
    </w:p>
    <w:p w:rsidR="00281142" w:rsidRPr="00674345" w:rsidRDefault="00BF1450" w:rsidP="00674345">
      <w:pPr>
        <w:pStyle w:val="ListParagraph"/>
        <w:rPr>
          <w:sz w:val="28"/>
        </w:rPr>
      </w:pPr>
      <w:r w:rsidRPr="00674345">
        <w:rPr>
          <w:sz w:val="28"/>
        </w:rPr>
        <w:t xml:space="preserve">You may </w:t>
      </w:r>
      <w:r w:rsidR="00AE773E" w:rsidRPr="00674345">
        <w:rPr>
          <w:sz w:val="28"/>
        </w:rPr>
        <w:t>print each line to the console exactly as it appears in the file</w:t>
      </w:r>
      <w:r w:rsidRPr="00674345">
        <w:rPr>
          <w:sz w:val="28"/>
        </w:rPr>
        <w:t>, or write just the date and counts</w:t>
      </w:r>
      <w:r w:rsidR="00674345">
        <w:rPr>
          <w:sz w:val="28"/>
        </w:rPr>
        <w:t xml:space="preserve"> per minute</w:t>
      </w:r>
      <w:r w:rsidRPr="00674345">
        <w:rPr>
          <w:sz w:val="28"/>
        </w:rPr>
        <w:t>:</w:t>
      </w:r>
    </w:p>
    <w:p w:rsidR="00674345" w:rsidRDefault="00674345" w:rsidP="008369C9">
      <w:pPr>
        <w:pBdr>
          <w:bottom w:val="single" w:sz="6" w:space="1" w:color="auto"/>
        </w:pBdr>
        <w:rPr>
          <w:sz w:val="28"/>
        </w:rPr>
      </w:pPr>
      <w:r>
        <w:rPr>
          <w:sz w:val="28"/>
        </w:rPr>
        <w:t xml:space="preserve">            </w:t>
      </w:r>
      <w:r w:rsidR="00BF1450">
        <w:rPr>
          <w:sz w:val="28"/>
        </w:rPr>
        <w:t>Date                           Counts per minute</w:t>
      </w:r>
    </w:p>
    <w:p w:rsidR="00674345" w:rsidRDefault="00674345" w:rsidP="00674345">
      <w:pPr>
        <w:pStyle w:val="ListParagraph"/>
        <w:rPr>
          <w:sz w:val="28"/>
        </w:rPr>
      </w:pPr>
      <w:r>
        <w:rPr>
          <w:sz w:val="28"/>
        </w:rPr>
        <w:t xml:space="preserve">5-06-18   </w:t>
      </w:r>
      <w:r w:rsidR="004808EB">
        <w:rPr>
          <w:sz w:val="28"/>
        </w:rPr>
        <w:t xml:space="preserve">                               5</w:t>
      </w:r>
      <w:r>
        <w:rPr>
          <w:sz w:val="28"/>
        </w:rPr>
        <w:t>5</w:t>
      </w:r>
    </w:p>
    <w:p w:rsidR="00674345" w:rsidRDefault="00674345" w:rsidP="00674345">
      <w:pPr>
        <w:pStyle w:val="ListParagraph"/>
        <w:rPr>
          <w:sz w:val="28"/>
        </w:rPr>
      </w:pPr>
      <w:r>
        <w:rPr>
          <w:sz w:val="28"/>
        </w:rPr>
        <w:t xml:space="preserve">6-17-18   </w:t>
      </w:r>
      <w:r w:rsidR="004808EB">
        <w:rPr>
          <w:sz w:val="28"/>
        </w:rPr>
        <w:t xml:space="preserve">                               5</w:t>
      </w:r>
      <w:r>
        <w:rPr>
          <w:sz w:val="28"/>
        </w:rPr>
        <w:t>3</w:t>
      </w:r>
    </w:p>
    <w:p w:rsidR="00674345" w:rsidRDefault="00674345" w:rsidP="00674345">
      <w:pPr>
        <w:pStyle w:val="ListParagraph"/>
        <w:rPr>
          <w:sz w:val="28"/>
        </w:rPr>
      </w:pPr>
      <w:r>
        <w:rPr>
          <w:sz w:val="28"/>
        </w:rPr>
        <w:t xml:space="preserve">     .                                            .</w:t>
      </w:r>
    </w:p>
    <w:p w:rsidR="00674345" w:rsidRDefault="00674345" w:rsidP="00674345">
      <w:pPr>
        <w:pStyle w:val="ListParagraph"/>
        <w:rPr>
          <w:sz w:val="28"/>
        </w:rPr>
      </w:pPr>
    </w:p>
    <w:p w:rsidR="00D1105A" w:rsidRDefault="00D1105A" w:rsidP="004808EB">
      <w:pPr>
        <w:pStyle w:val="ListParagraph"/>
        <w:rPr>
          <w:sz w:val="28"/>
        </w:rPr>
      </w:pPr>
    </w:p>
    <w:p w:rsidR="00674345" w:rsidRDefault="004808EB" w:rsidP="00674345">
      <w:pPr>
        <w:rPr>
          <w:sz w:val="28"/>
        </w:rPr>
      </w:pPr>
      <w:r>
        <w:rPr>
          <w:sz w:val="28"/>
        </w:rPr>
        <w:t xml:space="preserve">Examining the data values printed above, make an educated guess </w:t>
      </w:r>
      <w:r w:rsidR="001D7A88">
        <w:rPr>
          <w:sz w:val="28"/>
        </w:rPr>
        <w:t>at the answer to this question:</w:t>
      </w:r>
    </w:p>
    <w:p w:rsidR="001D7A88" w:rsidRDefault="00674345" w:rsidP="004808EB">
      <w:pPr>
        <w:rPr>
          <w:sz w:val="28"/>
        </w:rPr>
      </w:pPr>
      <w:r w:rsidRPr="004808EB">
        <w:rPr>
          <w:sz w:val="28"/>
        </w:rPr>
        <w:t xml:space="preserve"> </w:t>
      </w:r>
      <w:proofErr w:type="gramStart"/>
      <w:r w:rsidR="001D7A88">
        <w:rPr>
          <w:sz w:val="28"/>
        </w:rPr>
        <w:t>“</w:t>
      </w:r>
      <w:r w:rsidRPr="004808EB">
        <w:rPr>
          <w:sz w:val="28"/>
        </w:rPr>
        <w:t xml:space="preserve"> I</w:t>
      </w:r>
      <w:proofErr w:type="gramEnd"/>
      <w:r w:rsidRPr="004808EB">
        <w:rPr>
          <w:sz w:val="28"/>
        </w:rPr>
        <w:t xml:space="preserve"> took the Geiger counter with me on a camping trip, and stayed for at least one full day at an elevation of 4500 feet.  My house is at 500 feet above sea level.  </w:t>
      </w:r>
      <w:r w:rsidR="00760CE1">
        <w:rPr>
          <w:sz w:val="28"/>
        </w:rPr>
        <w:t xml:space="preserve">I expect that I might see a slightly higher set of readings when at altitude since there is less atmospheric screening of cosmic rays.  </w:t>
      </w:r>
      <w:r w:rsidRPr="004808EB">
        <w:rPr>
          <w:sz w:val="28"/>
        </w:rPr>
        <w:t xml:space="preserve">What is the date that I was most likely to be </w:t>
      </w:r>
      <w:r w:rsidR="00760CE1">
        <w:rPr>
          <w:sz w:val="28"/>
        </w:rPr>
        <w:t xml:space="preserve">away </w:t>
      </w:r>
      <w:r w:rsidRPr="004808EB">
        <w:rPr>
          <w:sz w:val="28"/>
        </w:rPr>
        <w:t xml:space="preserve">on that camping trip? </w:t>
      </w:r>
      <w:r w:rsidR="001D7A88">
        <w:rPr>
          <w:sz w:val="28"/>
        </w:rPr>
        <w:t>“</w:t>
      </w:r>
    </w:p>
    <w:p w:rsidR="00674345" w:rsidRPr="004808EB" w:rsidRDefault="001D7A88" w:rsidP="004808EB">
      <w:pPr>
        <w:rPr>
          <w:sz w:val="28"/>
        </w:rPr>
      </w:pPr>
      <w:r>
        <w:rPr>
          <w:sz w:val="28"/>
        </w:rPr>
        <w:t xml:space="preserve"> Include your answer in</w:t>
      </w:r>
      <w:r w:rsidR="00674345" w:rsidRPr="004808EB">
        <w:rPr>
          <w:sz w:val="28"/>
        </w:rPr>
        <w:t xml:space="preserve"> the bott</w:t>
      </w:r>
      <w:r w:rsidR="00D6082B" w:rsidRPr="004808EB">
        <w:rPr>
          <w:sz w:val="28"/>
        </w:rPr>
        <w:t>om of your header comment block.</w:t>
      </w:r>
    </w:p>
    <w:sectPr w:rsidR="00674345" w:rsidRPr="004808EB" w:rsidSect="000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Bright">
    <w:altName w:val="Georgia"/>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A421A"/>
    <w:multiLevelType w:val="hybridMultilevel"/>
    <w:tmpl w:val="C1E29B3A"/>
    <w:lvl w:ilvl="0" w:tplc="FF564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E2"/>
    <w:rsid w:val="000971A5"/>
    <w:rsid w:val="00195F33"/>
    <w:rsid w:val="001D7A88"/>
    <w:rsid w:val="00281142"/>
    <w:rsid w:val="002D007F"/>
    <w:rsid w:val="003C2BB8"/>
    <w:rsid w:val="004808EB"/>
    <w:rsid w:val="004E33E2"/>
    <w:rsid w:val="00674345"/>
    <w:rsid w:val="00747DB4"/>
    <w:rsid w:val="00760CE1"/>
    <w:rsid w:val="008369C9"/>
    <w:rsid w:val="00903533"/>
    <w:rsid w:val="0095170A"/>
    <w:rsid w:val="00972C7A"/>
    <w:rsid w:val="00A34157"/>
    <w:rsid w:val="00A81529"/>
    <w:rsid w:val="00AB2184"/>
    <w:rsid w:val="00AE773E"/>
    <w:rsid w:val="00BA5FA8"/>
    <w:rsid w:val="00BD7E24"/>
    <w:rsid w:val="00BF1450"/>
    <w:rsid w:val="00CC7FEB"/>
    <w:rsid w:val="00D1105A"/>
    <w:rsid w:val="00D6082B"/>
    <w:rsid w:val="00E1759C"/>
    <w:rsid w:val="00EE11E5"/>
    <w:rsid w:val="00F22C86"/>
    <w:rsid w:val="00F46FA4"/>
    <w:rsid w:val="00F70878"/>
    <w:rsid w:val="00FE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932B"/>
  <w15:chartTrackingRefBased/>
  <w15:docId w15:val="{10685D87-73F9-4529-AE1A-8F68A5F0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184"/>
    <w:rPr>
      <w:color w:val="808080"/>
    </w:rPr>
  </w:style>
  <w:style w:type="character" w:styleId="Hyperlink">
    <w:name w:val="Hyperlink"/>
    <w:basedOn w:val="DefaultParagraphFont"/>
    <w:uiPriority w:val="99"/>
    <w:unhideWhenUsed/>
    <w:rsid w:val="00D1105A"/>
    <w:rPr>
      <w:color w:val="0563C1" w:themeColor="hyperlink"/>
      <w:u w:val="single"/>
    </w:rPr>
  </w:style>
  <w:style w:type="character" w:styleId="FollowedHyperlink">
    <w:name w:val="FollowedHyperlink"/>
    <w:basedOn w:val="DefaultParagraphFont"/>
    <w:uiPriority w:val="99"/>
    <w:semiHidden/>
    <w:unhideWhenUsed/>
    <w:rsid w:val="00D1105A"/>
    <w:rPr>
      <w:color w:val="954F72" w:themeColor="followedHyperlink"/>
      <w:u w:val="single"/>
    </w:rPr>
  </w:style>
  <w:style w:type="paragraph" w:styleId="ListParagraph">
    <w:name w:val="List Paragraph"/>
    <w:basedOn w:val="Normal"/>
    <w:uiPriority w:val="34"/>
    <w:qFormat/>
    <w:rsid w:val="006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ma-separated_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ckground_radiation" TargetMode="External"/><Relationship Id="rId5" Type="http://schemas.openxmlformats.org/officeDocument/2006/relationships/hyperlink" Target="https://en.wikipedia.org/wiki/Geiger_cou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EC9DA0A</Template>
  <TotalTime>2</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Denzler, Christian</dc:creator>
  <cp:keywords/>
  <dc:description/>
  <cp:lastModifiedBy>Denzler, Christian</cp:lastModifiedBy>
  <cp:revision>3</cp:revision>
  <dcterms:created xsi:type="dcterms:W3CDTF">2019-05-02T23:51:00Z</dcterms:created>
  <dcterms:modified xsi:type="dcterms:W3CDTF">2019-05-03T00:51:00Z</dcterms:modified>
</cp:coreProperties>
</file>